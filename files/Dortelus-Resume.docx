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EA57E" w14:textId="73CF85D1" w:rsidR="00517B34" w:rsidRDefault="5DC97E9F" w:rsidP="005354F4">
      <w:pPr>
        <w:pStyle w:val="Name"/>
        <w:ind w:left="0"/>
      </w:pPr>
      <w:r w:rsidRPr="00B278D8">
        <w:t>Kenson</w:t>
      </w:r>
      <w:r w:rsidRPr="77722AA7">
        <w:t xml:space="preserve"> Dortelus</w:t>
      </w:r>
    </w:p>
    <w:p w14:paraId="047F0787" w14:textId="2AA2ED3B" w:rsidR="003F3B10" w:rsidRPr="005B4B28" w:rsidRDefault="7F5A644D" w:rsidP="005354F4">
      <w:pPr>
        <w:pStyle w:val="Address"/>
        <w:jc w:val="left"/>
        <w:rPr>
          <w:rFonts w:ascii="Times New Roman" w:hAnsi="Times New Roman" w:cs="Times New Roman"/>
          <w:sz w:val="24"/>
          <w:szCs w:val="24"/>
        </w:rPr>
      </w:pPr>
      <w:r w:rsidRPr="7A8A69DA">
        <w:rPr>
          <w:rFonts w:ascii="Times New Roman" w:hAnsi="Times New Roman" w:cs="Times New Roman"/>
          <w:sz w:val="24"/>
          <w:szCs w:val="24"/>
        </w:rPr>
        <w:t>C</w:t>
      </w:r>
      <w:r w:rsidR="4DD38670" w:rsidRPr="7A8A69DA">
        <w:rPr>
          <w:rFonts w:ascii="Times New Roman" w:hAnsi="Times New Roman" w:cs="Times New Roman"/>
          <w:sz w:val="24"/>
          <w:szCs w:val="24"/>
        </w:rPr>
        <w:t>asselberry</w:t>
      </w:r>
      <w:r w:rsidRPr="7A8A69DA">
        <w:rPr>
          <w:rFonts w:ascii="Times New Roman" w:hAnsi="Times New Roman" w:cs="Times New Roman"/>
          <w:sz w:val="24"/>
          <w:szCs w:val="24"/>
        </w:rPr>
        <w:t xml:space="preserve">, </w:t>
      </w:r>
      <w:r w:rsidR="7110FB14" w:rsidRPr="7A8A69DA">
        <w:rPr>
          <w:rFonts w:ascii="Times New Roman" w:hAnsi="Times New Roman" w:cs="Times New Roman"/>
          <w:sz w:val="24"/>
          <w:szCs w:val="24"/>
        </w:rPr>
        <w:t>F</w:t>
      </w:r>
      <w:r w:rsidR="009D01A2">
        <w:rPr>
          <w:rFonts w:ascii="Times New Roman" w:hAnsi="Times New Roman" w:cs="Times New Roman"/>
          <w:sz w:val="24"/>
          <w:szCs w:val="24"/>
        </w:rPr>
        <w:t>lorida</w:t>
      </w:r>
      <w:r w:rsidRPr="7A8A69DA">
        <w:rPr>
          <w:rFonts w:ascii="Times New Roman" w:hAnsi="Times New Roman" w:cs="Times New Roman"/>
          <w:sz w:val="24"/>
          <w:szCs w:val="24"/>
        </w:rPr>
        <w:t xml:space="preserve"> </w:t>
      </w:r>
      <w:r w:rsidR="30D2BADA" w:rsidRPr="7A8A69DA">
        <w:rPr>
          <w:rFonts w:ascii="Times New Roman" w:hAnsi="Times New Roman" w:cs="Times New Roman"/>
          <w:sz w:val="24"/>
          <w:szCs w:val="24"/>
        </w:rPr>
        <w:t>32707</w:t>
      </w:r>
      <w:r w:rsidR="6BCEB209" w:rsidRPr="7A8A69DA">
        <w:rPr>
          <w:rFonts w:ascii="Times New Roman" w:hAnsi="Times New Roman" w:cs="Times New Roman"/>
          <w:sz w:val="24"/>
          <w:szCs w:val="24"/>
        </w:rPr>
        <w:t xml:space="preserve"> | </w:t>
      </w:r>
      <w:r w:rsidR="2C941EFF" w:rsidRPr="7A8A69DA">
        <w:rPr>
          <w:rFonts w:ascii="Times New Roman" w:hAnsi="Times New Roman" w:cs="Times New Roman"/>
          <w:sz w:val="24"/>
          <w:szCs w:val="24"/>
        </w:rPr>
        <w:t>(407)879-6653</w:t>
      </w:r>
      <w:r w:rsidR="07254720" w:rsidRPr="7A8A69DA">
        <w:rPr>
          <w:rFonts w:ascii="Times New Roman" w:hAnsi="Times New Roman" w:cs="Times New Roman"/>
          <w:sz w:val="24"/>
          <w:szCs w:val="24"/>
        </w:rPr>
        <w:t xml:space="preserve"> |</w:t>
      </w:r>
      <w:r w:rsidR="43B0ED18" w:rsidRPr="7A8A69DA">
        <w:rPr>
          <w:rFonts w:ascii="Times New Roman" w:hAnsi="Times New Roman" w:cs="Times New Roman"/>
          <w:sz w:val="24"/>
          <w:szCs w:val="24"/>
        </w:rPr>
        <w:t xml:space="preserve"> </w:t>
      </w:r>
      <w:hyperlink r:id="rId10" w:history="1">
        <w:r w:rsidR="00573701" w:rsidRPr="00D423BC">
          <w:rPr>
            <w:rStyle w:val="Hyperlink"/>
            <w:rFonts w:ascii="Times New Roman" w:hAnsi="Times New Roman" w:cs="Times New Roman"/>
            <w:sz w:val="24"/>
            <w:szCs w:val="24"/>
          </w:rPr>
          <w:t>KensonDortelus1@gmail.com</w:t>
        </w:r>
      </w:hyperlink>
      <w:r w:rsidR="00573701">
        <w:rPr>
          <w:rFonts w:ascii="Times New Roman" w:hAnsi="Times New Roman" w:cs="Times New Roman"/>
          <w:sz w:val="24"/>
          <w:szCs w:val="24"/>
        </w:rPr>
        <w:t xml:space="preserve"> |</w:t>
      </w:r>
      <w:r w:rsidR="003F3B10">
        <w:t xml:space="preserve"> </w:t>
      </w:r>
    </w:p>
    <w:p w14:paraId="4DA0A06C" w14:textId="30279B4F" w:rsidR="00A377AF" w:rsidRDefault="00A377AF" w:rsidP="00A377AF">
      <w:pPr>
        <w:pStyle w:val="ResumeHeadings"/>
      </w:pPr>
      <w:r>
        <w:t>Skills</w:t>
      </w:r>
    </w:p>
    <w:p w14:paraId="0AA458D0" w14:textId="629CD62B" w:rsidR="00700827" w:rsidRDefault="00103BB9" w:rsidP="00F8678B">
      <w:pPr>
        <w:numPr>
          <w:ilvl w:val="0"/>
          <w:numId w:val="3"/>
        </w:numPr>
        <w:shd w:val="clear" w:color="auto" w:fill="FFFFFF"/>
        <w:spacing w:before="100" w:beforeAutospacing="1" w:after="100" w:afterAutospacing="1"/>
      </w:pPr>
      <w:r>
        <w:t>Experienced in diagnosing, replacing, or upgrading hardware (hard drives, SSDs, RAM, processors, graphics cards, power supplies, laptop batteries) as well as software issues (data transfer or backup, drivers, and functionality problems)</w:t>
      </w:r>
    </w:p>
    <w:p w14:paraId="3BC6C881" w14:textId="6A138A0F" w:rsidR="00096032" w:rsidRDefault="00A344B7" w:rsidP="00F8678B">
      <w:pPr>
        <w:numPr>
          <w:ilvl w:val="0"/>
          <w:numId w:val="3"/>
        </w:numPr>
        <w:shd w:val="clear" w:color="auto" w:fill="FFFFFF"/>
        <w:spacing w:before="100" w:beforeAutospacing="1" w:after="100" w:afterAutospacing="1"/>
      </w:pPr>
      <w:r>
        <w:t xml:space="preserve">Proficient in configuring routers, managing IP addresses, and troubleshooting LAN/WAN, DNS, DHCP, </w:t>
      </w:r>
      <w:r w:rsidR="00A64F18">
        <w:t>switches</w:t>
      </w:r>
      <w:r w:rsidR="00436767">
        <w:t>, routers</w:t>
      </w:r>
      <w:r w:rsidR="00A62082">
        <w:t>,</w:t>
      </w:r>
      <w:r w:rsidR="00A572D2">
        <w:t xml:space="preserve"> and</w:t>
      </w:r>
      <w:r>
        <w:t xml:space="preserve"> event logs </w:t>
      </w:r>
    </w:p>
    <w:p w14:paraId="5211C58D" w14:textId="6FF68584" w:rsidR="00BA5B1E" w:rsidRDefault="0039328F" w:rsidP="00BA5B1E">
      <w:pPr>
        <w:numPr>
          <w:ilvl w:val="0"/>
          <w:numId w:val="3"/>
        </w:numPr>
        <w:shd w:val="clear" w:color="auto" w:fill="FFFFFF"/>
        <w:spacing w:before="100" w:beforeAutospacing="1" w:after="100" w:afterAutospacing="1"/>
      </w:pPr>
      <w:r w:rsidRPr="0081111D">
        <w:t>Technical savvy with proficiency</w:t>
      </w:r>
      <w:r w:rsidR="00DF0D0E">
        <w:t xml:space="preserve"> in Windows </w:t>
      </w:r>
      <w:r w:rsidR="00F02D64">
        <w:t>7/10</w:t>
      </w:r>
      <w:r w:rsidR="00DF0D0E">
        <w:t xml:space="preserve">, </w:t>
      </w:r>
      <w:r w:rsidR="001B1DF8">
        <w:t xml:space="preserve">Windows </w:t>
      </w:r>
      <w:r w:rsidR="008F4EEB">
        <w:t>S</w:t>
      </w:r>
      <w:r w:rsidR="001B1DF8">
        <w:t>ever</w:t>
      </w:r>
      <w:r w:rsidR="006B000F">
        <w:t xml:space="preserve"> </w:t>
      </w:r>
      <w:r w:rsidR="00680AC1">
        <w:t>2012/2016</w:t>
      </w:r>
      <w:r w:rsidR="001B1DF8">
        <w:t xml:space="preserve">, </w:t>
      </w:r>
      <w:r w:rsidR="00DF0D0E">
        <w:t xml:space="preserve">Microsoft Office (Word, Excel, PowerPoint, Outlook), VPN, smartphones, </w:t>
      </w:r>
      <w:r w:rsidR="00AA7DD2" w:rsidRPr="00AA7DD2">
        <w:t>supporting printers/copiers in a networked environment</w:t>
      </w:r>
      <w:r w:rsidR="00AA7DD2">
        <w:t xml:space="preserve"> </w:t>
      </w:r>
      <w:r w:rsidR="006A1876" w:rsidRPr="006A1876">
        <w:t>and Microsoft System Center Configuration Manager SCCM)</w:t>
      </w:r>
    </w:p>
    <w:p w14:paraId="016F704A" w14:textId="5834F2C9" w:rsidR="0081773F" w:rsidRDefault="0081773F" w:rsidP="00BA5B1E">
      <w:pPr>
        <w:numPr>
          <w:ilvl w:val="0"/>
          <w:numId w:val="3"/>
        </w:numPr>
        <w:shd w:val="clear" w:color="auto" w:fill="FFFFFF"/>
        <w:spacing w:before="100" w:beforeAutospacing="1" w:after="100" w:afterAutospacing="1"/>
      </w:pPr>
      <w:r>
        <w:t>Experienced in Active Directory management, including user accounts, groups, permissions, and password resets</w:t>
      </w:r>
    </w:p>
    <w:p w14:paraId="47937F86" w14:textId="72951853" w:rsidR="007A48DA" w:rsidRDefault="007A48DA" w:rsidP="007A48DA">
      <w:pPr>
        <w:numPr>
          <w:ilvl w:val="0"/>
          <w:numId w:val="3"/>
        </w:numPr>
        <w:shd w:val="clear" w:color="auto" w:fill="FFFFFF"/>
        <w:spacing w:before="100" w:beforeAutospacing="1" w:after="100" w:afterAutospacing="1"/>
      </w:pPr>
      <w:r w:rsidRPr="00C152E3">
        <w:rPr>
          <w:rStyle w:val="Strong"/>
          <w:b w:val="0"/>
          <w:bCs w:val="0"/>
        </w:rPr>
        <w:t>Skilled in troubleshooting</w:t>
      </w:r>
      <w:r w:rsidRPr="00C152E3">
        <w:rPr>
          <w:b/>
          <w:bCs/>
        </w:rPr>
        <w:t xml:space="preserve"> </w:t>
      </w:r>
      <w:r>
        <w:t>Windows operating systems and software compatibility issues</w:t>
      </w:r>
    </w:p>
    <w:p w14:paraId="1AEED9E8" w14:textId="103CB03D" w:rsidR="00D83D55" w:rsidRDefault="00D83D55" w:rsidP="00D01320">
      <w:pPr>
        <w:numPr>
          <w:ilvl w:val="0"/>
          <w:numId w:val="3"/>
        </w:numPr>
        <w:shd w:val="clear" w:color="auto" w:fill="FFFFFF"/>
        <w:spacing w:before="100" w:beforeAutospacing="1" w:after="100" w:afterAutospacing="1"/>
      </w:pPr>
      <w:r>
        <w:t>Familiar with cybersecurity concepts and capable of implementing security measures</w:t>
      </w:r>
    </w:p>
    <w:p w14:paraId="6C405686" w14:textId="6127513A" w:rsidR="002E6483" w:rsidRDefault="0058531A" w:rsidP="002E6483">
      <w:pPr>
        <w:numPr>
          <w:ilvl w:val="0"/>
          <w:numId w:val="3"/>
        </w:numPr>
        <w:shd w:val="clear" w:color="auto" w:fill="FFFFFF"/>
        <w:spacing w:before="100" w:beforeAutospacing="1" w:after="100" w:afterAutospacing="1"/>
      </w:pPr>
      <w:r w:rsidRPr="00EC21B6">
        <w:t>Strong analytical and problem-solving skills</w:t>
      </w:r>
    </w:p>
    <w:p w14:paraId="5938044A" w14:textId="336DCAAF" w:rsidR="004C6C9D" w:rsidRDefault="004C6C9D" w:rsidP="006D51FA">
      <w:pPr>
        <w:numPr>
          <w:ilvl w:val="0"/>
          <w:numId w:val="3"/>
        </w:numPr>
        <w:shd w:val="clear" w:color="auto" w:fill="FFFFFF"/>
        <w:spacing w:before="100" w:beforeAutospacing="1" w:after="100" w:afterAutospacing="1"/>
      </w:pPr>
      <w:r w:rsidRPr="00B82E64">
        <w:t>Strong customer relation skills</w:t>
      </w:r>
      <w:r w:rsidR="005559D2">
        <w:t>,</w:t>
      </w:r>
      <w:r w:rsidR="006D51FA">
        <w:t xml:space="preserve"> and </w:t>
      </w:r>
      <w:r w:rsidR="006D51FA" w:rsidRPr="00B82E64">
        <w:t>phone support skills</w:t>
      </w:r>
    </w:p>
    <w:p w14:paraId="5D4F6498" w14:textId="2F658907" w:rsidR="008A5D56" w:rsidRPr="00B82E64" w:rsidRDefault="008A5D56" w:rsidP="008A5D56">
      <w:pPr>
        <w:numPr>
          <w:ilvl w:val="0"/>
          <w:numId w:val="3"/>
        </w:numPr>
        <w:shd w:val="clear" w:color="auto" w:fill="FFFFFF"/>
        <w:spacing w:before="100" w:beforeAutospacing="1" w:after="100" w:afterAutospacing="1"/>
      </w:pPr>
      <w:r w:rsidRPr="000A0CEF">
        <w:t>Excellent written communication and verbal skills, as well as strong listening skills</w:t>
      </w:r>
    </w:p>
    <w:p w14:paraId="4964CDAB" w14:textId="66BC9481" w:rsidR="007C7AB3" w:rsidRPr="003B4A54" w:rsidRDefault="003B4A54" w:rsidP="003B4A54">
      <w:pPr>
        <w:numPr>
          <w:ilvl w:val="0"/>
          <w:numId w:val="3"/>
        </w:numPr>
        <w:shd w:val="clear" w:color="auto" w:fill="FFFFFF"/>
        <w:spacing w:before="100" w:beforeAutospacing="1" w:after="100" w:afterAutospacing="1"/>
      </w:pPr>
      <w:r>
        <w:t>Excellent time management skills and the ability to work independently or as part of a team</w:t>
      </w:r>
    </w:p>
    <w:p w14:paraId="627B881A" w14:textId="6A28C7D7" w:rsidR="00EE0D42" w:rsidRDefault="005437AB" w:rsidP="0012027D">
      <w:pPr>
        <w:pStyle w:val="ListParagraph"/>
        <w:numPr>
          <w:ilvl w:val="0"/>
          <w:numId w:val="3"/>
        </w:numPr>
        <w:rPr>
          <w:szCs w:val="24"/>
        </w:rPr>
      </w:pPr>
      <w:r>
        <w:rPr>
          <w:szCs w:val="24"/>
        </w:rPr>
        <w:t>Adaptable to changing technologies and environment</w:t>
      </w:r>
    </w:p>
    <w:p w14:paraId="2DF49938" w14:textId="1A2DF78E" w:rsidR="00E73676" w:rsidRPr="003C2A2E" w:rsidRDefault="00E73676" w:rsidP="0012027D">
      <w:pPr>
        <w:pStyle w:val="ListParagraph"/>
        <w:numPr>
          <w:ilvl w:val="0"/>
          <w:numId w:val="3"/>
        </w:numPr>
        <w:rPr>
          <w:szCs w:val="24"/>
        </w:rPr>
      </w:pPr>
      <w:r>
        <w:t>Energetic, hardworking, reliable, and passionate</w:t>
      </w:r>
    </w:p>
    <w:p w14:paraId="12623AAB" w14:textId="0886CD92" w:rsidR="00B94A91" w:rsidRDefault="003B1FCC" w:rsidP="008409AD">
      <w:pPr>
        <w:pStyle w:val="ResumeHeadings"/>
      </w:pPr>
      <w:r>
        <w:t>Employ</w:t>
      </w:r>
      <w:r w:rsidR="00904240">
        <w:t>me</w:t>
      </w:r>
      <w:r w:rsidR="005D1151">
        <w:t>nt History</w:t>
      </w:r>
    </w:p>
    <w:p w14:paraId="0A9159F5" w14:textId="77777777" w:rsidR="00B94A91" w:rsidRDefault="00B94A91" w:rsidP="00B94A91">
      <w:pPr>
        <w:spacing w:before="68"/>
        <w:ind w:left="-156" w:right="123" w:hanging="156"/>
        <w:rPr>
          <w:b/>
          <w:bCs/>
          <w:i/>
          <w:iCs/>
          <w:color w:val="000000" w:themeColor="text1"/>
        </w:rPr>
      </w:pPr>
      <w:r>
        <w:rPr>
          <w:b/>
          <w:bCs/>
          <w:i/>
          <w:iCs/>
          <w:color w:val="000000" w:themeColor="text1"/>
        </w:rPr>
        <w:t xml:space="preserve">     </w:t>
      </w:r>
      <w:r w:rsidRPr="7A8A69DA">
        <w:rPr>
          <w:b/>
          <w:bCs/>
          <w:i/>
          <w:iCs/>
          <w:color w:val="000000" w:themeColor="text1"/>
        </w:rPr>
        <w:t xml:space="preserve">Courtyards Care Center, Orlando, FL </w:t>
      </w:r>
      <w:r>
        <w:tab/>
      </w:r>
      <w:r w:rsidRPr="7A8A69DA">
        <w:rPr>
          <w:b/>
          <w:bCs/>
          <w:i/>
          <w:iCs/>
          <w:color w:val="000000" w:themeColor="text1"/>
        </w:rPr>
        <w:t xml:space="preserve">October 2022 - Present </w:t>
      </w:r>
    </w:p>
    <w:p w14:paraId="1E8D03A1" w14:textId="3D95B013" w:rsidR="004A3D35" w:rsidRDefault="00B94A91" w:rsidP="002E6483">
      <w:pPr>
        <w:spacing w:before="68"/>
        <w:ind w:left="-156" w:right="123" w:hanging="156"/>
        <w:rPr>
          <w:b/>
          <w:bCs/>
          <w:i/>
          <w:iCs/>
          <w:color w:val="000000" w:themeColor="text1"/>
        </w:rPr>
      </w:pPr>
      <w:r>
        <w:rPr>
          <w:b/>
          <w:bCs/>
          <w:i/>
          <w:iCs/>
          <w:color w:val="000000" w:themeColor="text1"/>
        </w:rPr>
        <w:t xml:space="preserve">     Physical Therapy</w:t>
      </w:r>
      <w:r w:rsidRPr="7A8A69DA">
        <w:rPr>
          <w:b/>
          <w:bCs/>
          <w:i/>
          <w:iCs/>
          <w:color w:val="000000" w:themeColor="text1"/>
        </w:rPr>
        <w:t xml:space="preserve"> </w:t>
      </w:r>
    </w:p>
    <w:p w14:paraId="5346A77E" w14:textId="77777777" w:rsidR="00B94A91" w:rsidRDefault="00B94A91" w:rsidP="00B94A91">
      <w:pPr>
        <w:pStyle w:val="ListParagraph"/>
        <w:numPr>
          <w:ilvl w:val="0"/>
          <w:numId w:val="3"/>
        </w:numPr>
        <w:rPr>
          <w:i/>
          <w:iCs/>
          <w:color w:val="000000" w:themeColor="text1"/>
          <w:szCs w:val="24"/>
        </w:rPr>
      </w:pPr>
      <w:r w:rsidRPr="7A8A69DA">
        <w:rPr>
          <w:szCs w:val="24"/>
        </w:rPr>
        <w:t xml:space="preserve">Treating patients with a variety of disorder including Parkinson’s disease, Alzheimer disease, amputation and CVA </w:t>
      </w:r>
    </w:p>
    <w:p w14:paraId="769D8517" w14:textId="77777777" w:rsidR="0032321D" w:rsidRPr="00C9251C" w:rsidRDefault="00B94A91" w:rsidP="00247C8F">
      <w:pPr>
        <w:pStyle w:val="ListParagraph"/>
        <w:numPr>
          <w:ilvl w:val="0"/>
          <w:numId w:val="3"/>
        </w:numPr>
        <w:rPr>
          <w:b/>
          <w:bCs/>
          <w:i/>
          <w:iCs/>
          <w:color w:val="000000" w:themeColor="text1"/>
        </w:rPr>
      </w:pPr>
      <w:r w:rsidRPr="7A8A69DA">
        <w:rPr>
          <w:szCs w:val="24"/>
        </w:rPr>
        <w:t xml:space="preserve">Instructed/Educated family members in safety, exercises, and proper transfer technique for patients with   Parkinson’s, stroke, and other neurological conditions </w:t>
      </w:r>
      <w:r w:rsidR="00247C8F">
        <w:rPr>
          <w:szCs w:val="24"/>
        </w:rPr>
        <w:t xml:space="preserve"> </w:t>
      </w:r>
    </w:p>
    <w:p w14:paraId="5AE26345" w14:textId="22DC6A73" w:rsidR="00482294" w:rsidRPr="0014184C" w:rsidRDefault="00482294" w:rsidP="0014184C">
      <w:pPr>
        <w:pStyle w:val="ListParagraph"/>
        <w:numPr>
          <w:ilvl w:val="0"/>
          <w:numId w:val="3"/>
        </w:numPr>
        <w:rPr>
          <w:b/>
          <w:bCs/>
          <w:i/>
          <w:iCs/>
          <w:color w:val="000000" w:themeColor="text1"/>
        </w:rPr>
      </w:pPr>
      <w:r>
        <w:t>Maintained clear, empathetic communication with patients and their family members, providing updates and addressing concerns in a timely and professional manner</w:t>
      </w:r>
    </w:p>
    <w:p w14:paraId="06F1ED34" w14:textId="77777777" w:rsidR="0032321D" w:rsidRPr="0032321D" w:rsidRDefault="0032321D" w:rsidP="0032321D">
      <w:pPr>
        <w:pStyle w:val="ListParagraph"/>
        <w:ind w:left="360"/>
        <w:rPr>
          <w:b/>
          <w:bCs/>
          <w:i/>
          <w:iCs/>
          <w:color w:val="000000" w:themeColor="text1"/>
        </w:rPr>
      </w:pPr>
    </w:p>
    <w:p w14:paraId="4B50459B" w14:textId="1D2A2ABD" w:rsidR="000F522B" w:rsidRDefault="00CD62A3" w:rsidP="0032321D">
      <w:pPr>
        <w:pStyle w:val="ListParagraph"/>
        <w:ind w:left="0"/>
        <w:rPr>
          <w:b/>
          <w:bCs/>
          <w:i/>
          <w:iCs/>
          <w:color w:val="000000" w:themeColor="text1"/>
        </w:rPr>
      </w:pPr>
      <w:r w:rsidRPr="00E57F68">
        <w:rPr>
          <w:b/>
          <w:bCs/>
          <w:i/>
          <w:iCs/>
          <w:color w:val="000000" w:themeColor="text1"/>
        </w:rPr>
        <w:t>Jackson</w:t>
      </w:r>
      <w:r w:rsidR="00DF1AE2">
        <w:rPr>
          <w:b/>
          <w:bCs/>
          <w:i/>
          <w:iCs/>
          <w:color w:val="000000" w:themeColor="text1"/>
        </w:rPr>
        <w:t>ville</w:t>
      </w:r>
      <w:r w:rsidRPr="00E57F68">
        <w:rPr>
          <w:b/>
          <w:bCs/>
          <w:i/>
          <w:iCs/>
          <w:color w:val="000000" w:themeColor="text1"/>
        </w:rPr>
        <w:t xml:space="preserve"> Nursing </w:t>
      </w:r>
      <w:r w:rsidR="002A7C86">
        <w:rPr>
          <w:b/>
          <w:bCs/>
          <w:i/>
          <w:iCs/>
          <w:color w:val="000000" w:themeColor="text1"/>
        </w:rPr>
        <w:t xml:space="preserve">and </w:t>
      </w:r>
      <w:r w:rsidR="002951AD">
        <w:rPr>
          <w:b/>
          <w:bCs/>
          <w:i/>
          <w:iCs/>
          <w:color w:val="000000" w:themeColor="text1"/>
        </w:rPr>
        <w:t>R</w:t>
      </w:r>
      <w:r w:rsidRPr="00E57F68">
        <w:rPr>
          <w:b/>
          <w:bCs/>
          <w:i/>
          <w:iCs/>
          <w:color w:val="000000" w:themeColor="text1"/>
        </w:rPr>
        <w:t>ehab</w:t>
      </w:r>
      <w:r w:rsidR="00DF1AE2">
        <w:rPr>
          <w:b/>
          <w:bCs/>
          <w:i/>
          <w:iCs/>
          <w:color w:val="000000" w:themeColor="text1"/>
        </w:rPr>
        <w:t xml:space="preserve"> Center</w:t>
      </w:r>
      <w:r w:rsidRPr="00E57F68">
        <w:rPr>
          <w:b/>
          <w:bCs/>
          <w:i/>
          <w:iCs/>
          <w:color w:val="000000" w:themeColor="text1"/>
        </w:rPr>
        <w:t>, Jacksonville, FL December 2018 – October 2021</w:t>
      </w:r>
    </w:p>
    <w:p w14:paraId="6D0CDB7B" w14:textId="57EC6D0C" w:rsidR="004A3D35" w:rsidRPr="000F522B" w:rsidRDefault="00CD62A3" w:rsidP="000F522B">
      <w:pPr>
        <w:rPr>
          <w:b/>
          <w:bCs/>
          <w:i/>
          <w:iCs/>
          <w:color w:val="000000" w:themeColor="text1"/>
        </w:rPr>
      </w:pPr>
      <w:r>
        <w:rPr>
          <w:b/>
          <w:bCs/>
          <w:i/>
          <w:iCs/>
          <w:color w:val="000000" w:themeColor="text1"/>
        </w:rPr>
        <w:t>Physical Therapy</w:t>
      </w:r>
    </w:p>
    <w:p w14:paraId="1422ADDF" w14:textId="77777777" w:rsidR="00CD62A3" w:rsidRPr="00B2378A" w:rsidRDefault="00CD62A3" w:rsidP="00CD62A3">
      <w:pPr>
        <w:pStyle w:val="ListParagraph"/>
        <w:numPr>
          <w:ilvl w:val="0"/>
          <w:numId w:val="3"/>
        </w:numPr>
        <w:rPr>
          <w:szCs w:val="24"/>
        </w:rPr>
      </w:pPr>
      <w:r w:rsidRPr="005F18CB">
        <w:rPr>
          <w:szCs w:val="24"/>
        </w:rPr>
        <w:t>Treated patients with a variety of diagnosis including total shoulder replacement, total knee replacement,</w:t>
      </w:r>
      <w:r>
        <w:rPr>
          <w:szCs w:val="24"/>
        </w:rPr>
        <w:t xml:space="preserve"> </w:t>
      </w:r>
      <w:r w:rsidRPr="00B2378A">
        <w:t>meniscal tear, ACL reconstruction, rotator cuff repair, and frozen shoulder</w:t>
      </w:r>
    </w:p>
    <w:p w14:paraId="11750354" w14:textId="77777777" w:rsidR="00CD62A3" w:rsidRPr="007A28A0" w:rsidRDefault="00CD62A3" w:rsidP="00CD62A3">
      <w:pPr>
        <w:pStyle w:val="ListParagraph"/>
        <w:numPr>
          <w:ilvl w:val="0"/>
          <w:numId w:val="3"/>
        </w:numPr>
        <w:rPr>
          <w:szCs w:val="24"/>
        </w:rPr>
      </w:pPr>
      <w:r w:rsidRPr="005F18CB">
        <w:rPr>
          <w:szCs w:val="24"/>
        </w:rPr>
        <w:t>Performed MMT, goniometric measurements, and used modalities such as thermal and non-thermal ultrasound,</w:t>
      </w:r>
      <w:r>
        <w:rPr>
          <w:szCs w:val="24"/>
        </w:rPr>
        <w:t xml:space="preserve"> </w:t>
      </w:r>
      <w:r w:rsidRPr="00C73638">
        <w:t>pre-mod and IFC E-stim, manual massage techniques, and hot and cold packs</w:t>
      </w:r>
    </w:p>
    <w:p w14:paraId="7B73B412" w14:textId="6922A417" w:rsidR="00A454A4" w:rsidRPr="007A28A0" w:rsidRDefault="007A28A0" w:rsidP="003F3B10">
      <w:pPr>
        <w:pStyle w:val="ListParagraph"/>
        <w:numPr>
          <w:ilvl w:val="0"/>
          <w:numId w:val="3"/>
        </w:numPr>
        <w:rPr>
          <w:szCs w:val="24"/>
        </w:rPr>
      </w:pPr>
      <w:r>
        <w:t>Collaborated with healthcare teams to address and resolve any issues or requests, contributing to overall patient care and experience</w:t>
      </w:r>
    </w:p>
    <w:p w14:paraId="5A32BF28" w14:textId="77777777" w:rsidR="005C7C83" w:rsidRDefault="005C7C83" w:rsidP="003F3B10">
      <w:pPr>
        <w:rPr>
          <w:b/>
          <w:bCs/>
          <w:i/>
          <w:iCs/>
        </w:rPr>
      </w:pPr>
    </w:p>
    <w:p w14:paraId="0502D236" w14:textId="7E74E1D8" w:rsidR="003F3B10" w:rsidRDefault="003F3B10" w:rsidP="003F3B10">
      <w:pPr>
        <w:rPr>
          <w:b/>
          <w:bCs/>
          <w:i/>
          <w:iCs/>
        </w:rPr>
      </w:pPr>
      <w:r w:rsidRPr="004412C7">
        <w:rPr>
          <w:b/>
          <w:bCs/>
          <w:i/>
          <w:iCs/>
        </w:rPr>
        <w:lastRenderedPageBreak/>
        <w:t>Approve Electric Co</w:t>
      </w:r>
      <w:r w:rsidR="000E7B93">
        <w:rPr>
          <w:b/>
          <w:bCs/>
          <w:i/>
          <w:iCs/>
        </w:rPr>
        <w:t xml:space="preserve"> </w:t>
      </w:r>
      <w:r w:rsidR="00E35111">
        <w:rPr>
          <w:b/>
          <w:bCs/>
          <w:i/>
          <w:iCs/>
        </w:rPr>
        <w:t xml:space="preserve">of </w:t>
      </w:r>
      <w:r w:rsidR="00E35111" w:rsidRPr="004412C7">
        <w:rPr>
          <w:b/>
          <w:bCs/>
          <w:i/>
          <w:iCs/>
        </w:rPr>
        <w:t>Florida</w:t>
      </w:r>
      <w:r w:rsidRPr="004412C7">
        <w:rPr>
          <w:b/>
          <w:bCs/>
          <w:i/>
          <w:iCs/>
        </w:rPr>
        <w:t>, Orlando, FL               January 2012 – August 2016</w:t>
      </w:r>
    </w:p>
    <w:p w14:paraId="46E953D6" w14:textId="0E528FA2" w:rsidR="004A3D35" w:rsidRPr="004A3D35" w:rsidRDefault="003F3B10" w:rsidP="004A3D35">
      <w:pPr>
        <w:rPr>
          <w:b/>
          <w:bCs/>
          <w:i/>
          <w:iCs/>
        </w:rPr>
      </w:pPr>
      <w:r w:rsidRPr="000C3A3E">
        <w:rPr>
          <w:b/>
          <w:bCs/>
          <w:i/>
          <w:iCs/>
        </w:rPr>
        <w:t xml:space="preserve">Electrical/IT Help Desk </w:t>
      </w:r>
      <w:r w:rsidR="005908F9">
        <w:rPr>
          <w:b/>
          <w:bCs/>
          <w:i/>
          <w:iCs/>
        </w:rPr>
        <w:t>Technician</w:t>
      </w:r>
    </w:p>
    <w:p w14:paraId="3BCCF6B3" w14:textId="18D911FF" w:rsidR="003F3B10" w:rsidRPr="00BD0ED1" w:rsidRDefault="00E11ABA" w:rsidP="00BD0ED1">
      <w:pPr>
        <w:pStyle w:val="ListParagraph"/>
        <w:numPr>
          <w:ilvl w:val="0"/>
          <w:numId w:val="9"/>
        </w:numPr>
        <w:rPr>
          <w:b/>
          <w:bCs/>
          <w:i/>
          <w:iCs/>
        </w:rPr>
      </w:pPr>
      <w:r>
        <w:t>Provided comprehensive technical support for various devices</w:t>
      </w:r>
      <w:r w:rsidR="00970201">
        <w:t>, including</w:t>
      </w:r>
      <w:r w:rsidR="003F3B10" w:rsidRPr="008B0E2B">
        <w:t xml:space="preserve"> laptops, printers, </w:t>
      </w:r>
      <w:r w:rsidR="006804D0" w:rsidRPr="008B0E2B">
        <w:t>mobile</w:t>
      </w:r>
      <w:r w:rsidR="00BD0ED1">
        <w:t xml:space="preserve"> devices</w:t>
      </w:r>
      <w:r w:rsidR="006804D0" w:rsidRPr="008B0E2B">
        <w:t>,</w:t>
      </w:r>
      <w:r w:rsidR="003F3B10">
        <w:t xml:space="preserve"> and peripherals</w:t>
      </w:r>
    </w:p>
    <w:p w14:paraId="41210339" w14:textId="60C5560A" w:rsidR="003F3B10" w:rsidRDefault="003F3B10" w:rsidP="003F3B10">
      <w:pPr>
        <w:pStyle w:val="ListParagraph"/>
        <w:numPr>
          <w:ilvl w:val="0"/>
          <w:numId w:val="9"/>
        </w:numPr>
        <w:spacing w:before="100" w:beforeAutospacing="1" w:after="100" w:afterAutospacing="1"/>
      </w:pPr>
      <w:r>
        <w:t>Diagnosed and t</w:t>
      </w:r>
      <w:r w:rsidRPr="008B0E2B">
        <w:t>roublesho</w:t>
      </w:r>
      <w:r>
        <w:t>t</w:t>
      </w:r>
      <w:r w:rsidRPr="008B0E2B">
        <w:t xml:space="preserve"> </w:t>
      </w:r>
      <w:r>
        <w:t>system performance issues, including slow machines, application crashes,</w:t>
      </w:r>
      <w:r w:rsidR="00F60DD5">
        <w:t xml:space="preserve"> </w:t>
      </w:r>
      <w:r>
        <w:t>network connectivity problems</w:t>
      </w:r>
    </w:p>
    <w:p w14:paraId="6F3312A0" w14:textId="767F514C" w:rsidR="00F60DD5" w:rsidRPr="00F60DD5" w:rsidRDefault="00F60DD5" w:rsidP="00F60DD5">
      <w:pPr>
        <w:pStyle w:val="ListParagraph"/>
        <w:numPr>
          <w:ilvl w:val="0"/>
          <w:numId w:val="9"/>
        </w:numPr>
        <w:spacing w:before="100" w:beforeAutospacing="1" w:after="100" w:afterAutospacing="1"/>
      </w:pPr>
      <w:r>
        <w:t xml:space="preserve">Resolving software, hardware issues, deployment, </w:t>
      </w:r>
      <w:r w:rsidR="00E069AC">
        <w:t>re</w:t>
      </w:r>
      <w:r>
        <w:t>imag</w:t>
      </w:r>
      <w:r w:rsidR="00C5101E">
        <w:t xml:space="preserve">ed </w:t>
      </w:r>
      <w:r>
        <w:t xml:space="preserve">desktops and laptops </w:t>
      </w:r>
      <w:r w:rsidR="00C5101E">
        <w:t xml:space="preserve">via </w:t>
      </w:r>
      <w:r>
        <w:t>PXE or USB</w:t>
      </w:r>
    </w:p>
    <w:p w14:paraId="155E6CE1" w14:textId="77777777" w:rsidR="00F60DD5" w:rsidRDefault="00F60DD5" w:rsidP="00433341">
      <w:pPr>
        <w:pStyle w:val="ListParagraph"/>
        <w:spacing w:before="100" w:beforeAutospacing="1" w:after="100" w:afterAutospacing="1"/>
        <w:ind w:left="360"/>
      </w:pPr>
      <w:r>
        <w:t>drive, installing, repairing, and replacing components such as RAM, processors, power supply units,</w:t>
      </w:r>
    </w:p>
    <w:p w14:paraId="2A4F0F34" w14:textId="166063C0" w:rsidR="00CC0434" w:rsidRDefault="00F60DD5" w:rsidP="00790433">
      <w:pPr>
        <w:pStyle w:val="ListParagraph"/>
        <w:spacing w:before="100" w:beforeAutospacing="1" w:after="100" w:afterAutospacing="1"/>
        <w:ind w:left="360"/>
      </w:pPr>
      <w:r>
        <w:t xml:space="preserve">laptop batteries, CMOS batteries; assisted users with password resets, account lockouts </w:t>
      </w:r>
    </w:p>
    <w:p w14:paraId="0F0FB75E" w14:textId="64B9447E" w:rsidR="00F233EF" w:rsidRDefault="00F233EF" w:rsidP="00F233EF">
      <w:pPr>
        <w:pStyle w:val="ListParagraph"/>
        <w:numPr>
          <w:ilvl w:val="0"/>
          <w:numId w:val="9"/>
        </w:numPr>
        <w:spacing w:before="100" w:beforeAutospacing="1" w:after="100" w:afterAutospacing="1"/>
      </w:pPr>
      <w:r>
        <w:t>Perform</w:t>
      </w:r>
      <w:r w:rsidR="00075FA4">
        <w:t>ed preventative maintenance on</w:t>
      </w:r>
      <w:r>
        <w:t xml:space="preserve"> operational equipment</w:t>
      </w:r>
    </w:p>
    <w:p w14:paraId="5F5FCA54" w14:textId="181E1959" w:rsidR="003F3B10" w:rsidRPr="006B5DE3" w:rsidRDefault="003F3B10" w:rsidP="003F3B10">
      <w:pPr>
        <w:pStyle w:val="ListParagraph"/>
        <w:numPr>
          <w:ilvl w:val="0"/>
          <w:numId w:val="9"/>
        </w:numPr>
        <w:spacing w:before="100" w:beforeAutospacing="1" w:after="100" w:afterAutospacing="1"/>
      </w:pPr>
      <w:r w:rsidRPr="006B5DE3">
        <w:t>Managed software installations and updates, ensuring compatibility with enterprise applications</w:t>
      </w:r>
    </w:p>
    <w:p w14:paraId="55136425" w14:textId="77777777" w:rsidR="003F3B10" w:rsidRDefault="003F3B10" w:rsidP="003A56DD">
      <w:pPr>
        <w:pStyle w:val="ListParagraph"/>
        <w:numPr>
          <w:ilvl w:val="0"/>
          <w:numId w:val="9"/>
        </w:numPr>
        <w:spacing w:before="100" w:beforeAutospacing="1" w:after="100" w:afterAutospacing="1"/>
      </w:pPr>
      <w:r w:rsidRPr="00EC036E">
        <w:t>Installed, repaired, tested, and maintained residential electrical systems, including lighting fixtures, electrical panels, outlets, and wiring</w:t>
      </w:r>
    </w:p>
    <w:p w14:paraId="38289508" w14:textId="12484A17" w:rsidR="007E0CE9" w:rsidRPr="007000EA" w:rsidRDefault="00012E86" w:rsidP="003A56DD">
      <w:pPr>
        <w:pStyle w:val="ListParagraph"/>
        <w:numPr>
          <w:ilvl w:val="0"/>
          <w:numId w:val="9"/>
        </w:numPr>
        <w:spacing w:before="100" w:beforeAutospacing="1" w:after="100" w:afterAutospacing="1"/>
      </w:pPr>
      <w:r w:rsidRPr="007000EA">
        <w:t>Installed, maintained, and troubleshot low voltage (CAT5e, CAT6, fiber) and high voltage electrical cabling to ensure reliable performance and compliance with safety standards</w:t>
      </w:r>
    </w:p>
    <w:p w14:paraId="615DBA09" w14:textId="26F112E2" w:rsidR="009B02F7" w:rsidRDefault="003F3B10" w:rsidP="00000A57">
      <w:pPr>
        <w:pStyle w:val="ListParagraph"/>
        <w:numPr>
          <w:ilvl w:val="0"/>
          <w:numId w:val="9"/>
        </w:numPr>
        <w:spacing w:before="100" w:beforeAutospacing="1" w:after="100" w:afterAutospacing="1"/>
      </w:pPr>
      <w:r w:rsidRPr="008B0E2B">
        <w:t>Inspected electrical equipment and components to identify hazards, defects, and necessary adjustments or repairs, ensuring code compliance</w:t>
      </w:r>
    </w:p>
    <w:p w14:paraId="3E88B3BC" w14:textId="77777777" w:rsidR="0052638A" w:rsidRPr="0052638A" w:rsidRDefault="00000000" w:rsidP="0052638A">
      <w:r>
        <w:rPr>
          <w:noProof/>
        </w:rPr>
        <w:pict w14:anchorId="3FF9E1FD">
          <v:rect id="_x0000_i1025" alt="" style="width:468pt;height:.05pt;mso-width-percent:0;mso-height-percent:0;mso-width-percent:0;mso-height-percent:0" o:hralign="center" o:hrstd="t" o:hr="t" fillcolor="#a0a0a0" stroked="f"/>
        </w:pict>
      </w:r>
    </w:p>
    <w:p w14:paraId="24FB887D" w14:textId="77777777" w:rsidR="008C180A" w:rsidRDefault="003A7488" w:rsidP="008C180A">
      <w:pPr>
        <w:spacing w:line="259" w:lineRule="auto"/>
        <w:rPr>
          <w:b/>
          <w:bCs/>
          <w:i/>
          <w:iCs/>
        </w:rPr>
      </w:pPr>
      <w:r>
        <w:rPr>
          <w:b/>
          <w:bCs/>
          <w:i/>
          <w:iCs/>
        </w:rPr>
        <w:t>Volunteer</w:t>
      </w:r>
      <w:r w:rsidR="005D1151" w:rsidRPr="29DF9CBA">
        <w:rPr>
          <w:b/>
          <w:bCs/>
          <w:i/>
          <w:iCs/>
        </w:rPr>
        <w:t>, Christian Tech Center – Present</w:t>
      </w:r>
    </w:p>
    <w:p w14:paraId="43275893" w14:textId="1F5F458A" w:rsidR="00E1682F" w:rsidRPr="008C180A" w:rsidRDefault="006E5462" w:rsidP="008C180A">
      <w:pPr>
        <w:pStyle w:val="ListParagraph"/>
        <w:numPr>
          <w:ilvl w:val="0"/>
          <w:numId w:val="3"/>
        </w:numPr>
        <w:rPr>
          <w:szCs w:val="24"/>
        </w:rPr>
      </w:pPr>
      <w:r w:rsidRPr="008C180A">
        <w:rPr>
          <w:szCs w:val="24"/>
        </w:rPr>
        <w:t>Provided Level 1 IT technical support for Windows and MacOS, including updates, troubleshooting,</w:t>
      </w:r>
      <w:r w:rsidR="00604713" w:rsidRPr="008C180A">
        <w:rPr>
          <w:szCs w:val="24"/>
        </w:rPr>
        <w:t xml:space="preserve"> </w:t>
      </w:r>
      <w:r w:rsidRPr="008C180A">
        <w:rPr>
          <w:szCs w:val="24"/>
        </w:rPr>
        <w:t>hardware upgrades, operating system repair or reinstallation, and general maintenance/tune-ups</w:t>
      </w:r>
    </w:p>
    <w:p w14:paraId="2015E644" w14:textId="1EC0BA4D" w:rsidR="00C5101E" w:rsidRPr="008C180A" w:rsidRDefault="00C5101E" w:rsidP="008C180A">
      <w:pPr>
        <w:pStyle w:val="ListParagraph"/>
        <w:numPr>
          <w:ilvl w:val="0"/>
          <w:numId w:val="3"/>
        </w:numPr>
        <w:rPr>
          <w:szCs w:val="24"/>
        </w:rPr>
      </w:pPr>
      <w:r w:rsidRPr="008C180A">
        <w:rPr>
          <w:szCs w:val="24"/>
        </w:rPr>
        <w:t>Resolved software issues, reimaged desktops/laptops via PXE/USB, and installed/repaired components including RAM, processors, power supplies, and batteries</w:t>
      </w:r>
    </w:p>
    <w:p w14:paraId="52C3F04C" w14:textId="54E9956A" w:rsidR="00E1682F" w:rsidRPr="008C180A" w:rsidRDefault="003B4A54" w:rsidP="008C180A">
      <w:pPr>
        <w:pStyle w:val="ListParagraph"/>
        <w:numPr>
          <w:ilvl w:val="0"/>
          <w:numId w:val="3"/>
        </w:numPr>
        <w:rPr>
          <w:szCs w:val="24"/>
        </w:rPr>
      </w:pPr>
      <w:r w:rsidRPr="008C180A">
        <w:rPr>
          <w:szCs w:val="24"/>
        </w:rPr>
        <w:t>Set up, configured, and troubleshooted printers (wired and wireless), resolving connectivity, print quality, and software issues to ensure optimal performance</w:t>
      </w:r>
    </w:p>
    <w:p w14:paraId="39B141AC" w14:textId="6A251B9A" w:rsidR="00CF77B3" w:rsidRPr="008C180A" w:rsidRDefault="004A7529" w:rsidP="004A7529">
      <w:pPr>
        <w:pStyle w:val="ResumeHeadings"/>
        <w:rPr>
          <w:rFonts w:ascii="Times New Roman" w:hAnsi="Times New Roman" w:cs="Times New Roman"/>
          <w:bCs/>
          <w:i/>
          <w:szCs w:val="24"/>
        </w:rPr>
      </w:pPr>
      <w:r w:rsidRPr="008C180A">
        <w:rPr>
          <w:rFonts w:ascii="Times New Roman" w:hAnsi="Times New Roman" w:cs="Times New Roman"/>
          <w:bCs/>
          <w:i/>
          <w:szCs w:val="24"/>
        </w:rPr>
        <w:t>Educatio</w:t>
      </w:r>
      <w:r w:rsidR="008C180A" w:rsidRPr="008C180A">
        <w:rPr>
          <w:rFonts w:ascii="Times New Roman" w:hAnsi="Times New Roman" w:cs="Times New Roman"/>
          <w:bCs/>
          <w:i/>
          <w:szCs w:val="24"/>
        </w:rPr>
        <w:t>n</w:t>
      </w:r>
    </w:p>
    <w:p w14:paraId="64E7998A" w14:textId="77777777" w:rsidR="004A7529" w:rsidRDefault="004A7529" w:rsidP="004A7529">
      <w:pPr>
        <w:pStyle w:val="OrganizationName"/>
        <w:spacing w:line="276" w:lineRule="auto"/>
        <w:ind w:left="720" w:hanging="720"/>
        <w:rPr>
          <w:rFonts w:ascii="Times New Roman" w:hAnsi="Times New Roman" w:cs="Times New Roman"/>
          <w:sz w:val="24"/>
          <w:szCs w:val="24"/>
        </w:rPr>
      </w:pPr>
      <w:r w:rsidRPr="7A8A69DA">
        <w:rPr>
          <w:rFonts w:ascii="Times New Roman" w:hAnsi="Times New Roman" w:cs="Times New Roman"/>
          <w:b/>
          <w:bCs/>
          <w:sz w:val="24"/>
          <w:szCs w:val="24"/>
        </w:rPr>
        <w:t>Computer Systems Networking (BAS),</w:t>
      </w:r>
      <w:r w:rsidRPr="7A8A69DA">
        <w:rPr>
          <w:rFonts w:ascii="Times New Roman" w:hAnsi="Times New Roman" w:cs="Times New Roman"/>
          <w:sz w:val="24"/>
          <w:szCs w:val="24"/>
        </w:rPr>
        <w:t xml:space="preserve"> Florida State College at Jacksonville, December 2026 (Expected)</w:t>
      </w:r>
    </w:p>
    <w:p w14:paraId="23FA38D9" w14:textId="77777777" w:rsidR="004A7529" w:rsidRPr="00E84C46" w:rsidRDefault="004A7529" w:rsidP="004A7529">
      <w:pPr>
        <w:pStyle w:val="OrganizationName"/>
        <w:spacing w:line="276" w:lineRule="auto"/>
        <w:ind w:left="720" w:hanging="720"/>
        <w:rPr>
          <w:rFonts w:ascii="Times New Roman" w:hAnsi="Times New Roman" w:cs="Times New Roman"/>
          <w:sz w:val="24"/>
          <w:szCs w:val="24"/>
        </w:rPr>
      </w:pPr>
      <w:r w:rsidRPr="00E84C46">
        <w:rPr>
          <w:rFonts w:ascii="Times New Roman" w:hAnsi="Times New Roman" w:cs="Times New Roman"/>
          <w:b/>
          <w:bCs/>
          <w:sz w:val="24"/>
          <w:szCs w:val="24"/>
        </w:rPr>
        <w:t>A</w:t>
      </w:r>
      <w:r>
        <w:rPr>
          <w:rFonts w:ascii="Times New Roman" w:hAnsi="Times New Roman" w:cs="Times New Roman"/>
          <w:b/>
          <w:bCs/>
          <w:sz w:val="24"/>
          <w:szCs w:val="24"/>
        </w:rPr>
        <w:t xml:space="preserve">.S. </w:t>
      </w:r>
      <w:r w:rsidRPr="00E84C46">
        <w:rPr>
          <w:rFonts w:ascii="Times New Roman" w:hAnsi="Times New Roman" w:cs="Times New Roman"/>
          <w:sz w:val="24"/>
          <w:szCs w:val="24"/>
        </w:rPr>
        <w:t xml:space="preserve">Seminole State College </w:t>
      </w:r>
      <w:r w:rsidRPr="00E84C46">
        <w:rPr>
          <w:rFonts w:ascii="Times New Roman" w:hAnsi="Times New Roman" w:cs="Times New Roman"/>
          <w:b/>
          <w:bCs/>
          <w:sz w:val="24"/>
          <w:szCs w:val="24"/>
        </w:rPr>
        <w:t>Physical Therapist Assistance</w:t>
      </w:r>
      <w:r w:rsidRPr="00E84C46">
        <w:rPr>
          <w:rFonts w:ascii="Times New Roman" w:hAnsi="Times New Roman" w:cs="Times New Roman"/>
          <w:sz w:val="24"/>
          <w:szCs w:val="24"/>
        </w:rPr>
        <w:t xml:space="preserve"> | Mana Cum Laude, May 2018</w:t>
      </w:r>
    </w:p>
    <w:p w14:paraId="51639E05" w14:textId="77777777" w:rsidR="004A7529" w:rsidRDefault="004A7529" w:rsidP="004A7529">
      <w:pPr>
        <w:pStyle w:val="OrganizationName"/>
        <w:pBdr>
          <w:bottom w:val="single" w:sz="12" w:space="1" w:color="000000"/>
        </w:pBdr>
        <w:spacing w:line="276" w:lineRule="auto"/>
        <w:ind w:left="720" w:hanging="720"/>
        <w:rPr>
          <w:rFonts w:ascii="Times New Roman" w:hAnsi="Times New Roman" w:cs="Times New Roman"/>
          <w:sz w:val="24"/>
          <w:szCs w:val="24"/>
        </w:rPr>
      </w:pPr>
      <w:r w:rsidRPr="00E84C46">
        <w:rPr>
          <w:rFonts w:ascii="Times New Roman" w:hAnsi="Times New Roman" w:cs="Times New Roman"/>
          <w:b/>
          <w:bCs/>
          <w:sz w:val="24"/>
          <w:szCs w:val="24"/>
        </w:rPr>
        <w:t xml:space="preserve">Associate of Arts, </w:t>
      </w:r>
      <w:r w:rsidRPr="00E84C46">
        <w:rPr>
          <w:rFonts w:ascii="Times New Roman" w:hAnsi="Times New Roman" w:cs="Times New Roman"/>
          <w:sz w:val="24"/>
          <w:szCs w:val="24"/>
        </w:rPr>
        <w:t>Valencia College of Florida Orlando, May 2016</w:t>
      </w:r>
    </w:p>
    <w:p w14:paraId="66331D05" w14:textId="37495BCF" w:rsidR="00D83116" w:rsidRPr="003B6BE4" w:rsidRDefault="007C0A86" w:rsidP="004A7529">
      <w:pPr>
        <w:pStyle w:val="OrganizationName"/>
        <w:pBdr>
          <w:bottom w:val="single" w:sz="12" w:space="1" w:color="000000"/>
        </w:pBdr>
        <w:spacing w:line="276" w:lineRule="auto"/>
        <w:ind w:left="720" w:hanging="720"/>
        <w:rPr>
          <w:rFonts w:ascii="Times New Roman" w:hAnsi="Times New Roman" w:cs="Times New Roman"/>
          <w:sz w:val="32"/>
          <w:szCs w:val="32"/>
        </w:rPr>
      </w:pPr>
      <w:r>
        <w:rPr>
          <w:rFonts w:ascii="Times New Roman" w:hAnsi="Times New Roman" w:cs="Times New Roman"/>
          <w:b/>
          <w:bCs/>
          <w:sz w:val="24"/>
          <w:szCs w:val="24"/>
        </w:rPr>
        <w:t>P</w:t>
      </w:r>
      <w:r w:rsidR="00150762">
        <w:rPr>
          <w:rFonts w:ascii="Times New Roman" w:hAnsi="Times New Roman" w:cs="Times New Roman"/>
          <w:b/>
          <w:bCs/>
          <w:sz w:val="24"/>
          <w:szCs w:val="24"/>
        </w:rPr>
        <w:t>re-Ap</w:t>
      </w:r>
      <w:r w:rsidR="001E3522">
        <w:rPr>
          <w:rFonts w:ascii="Times New Roman" w:hAnsi="Times New Roman" w:cs="Times New Roman"/>
          <w:b/>
          <w:bCs/>
          <w:sz w:val="24"/>
          <w:szCs w:val="24"/>
        </w:rPr>
        <w:t xml:space="preserve">prentice </w:t>
      </w:r>
      <w:r w:rsidR="00E1459C">
        <w:rPr>
          <w:rFonts w:ascii="Times New Roman" w:hAnsi="Times New Roman" w:cs="Times New Roman"/>
          <w:b/>
          <w:bCs/>
          <w:sz w:val="24"/>
          <w:szCs w:val="24"/>
        </w:rPr>
        <w:t xml:space="preserve">Electrical Wiring, </w:t>
      </w:r>
      <w:r w:rsidR="00883E01">
        <w:rPr>
          <w:rFonts w:ascii="Times New Roman" w:hAnsi="Times New Roman" w:cs="Times New Roman"/>
          <w:sz w:val="24"/>
          <w:szCs w:val="24"/>
        </w:rPr>
        <w:t>Jacksonville Job Corps Center, Jackson</w:t>
      </w:r>
      <w:r w:rsidR="00497A76">
        <w:rPr>
          <w:rFonts w:ascii="Times New Roman" w:hAnsi="Times New Roman" w:cs="Times New Roman"/>
          <w:sz w:val="24"/>
          <w:szCs w:val="24"/>
        </w:rPr>
        <w:t>ville, October</w:t>
      </w:r>
      <w:r w:rsidR="00A02D66">
        <w:rPr>
          <w:rFonts w:ascii="Times New Roman" w:hAnsi="Times New Roman" w:cs="Times New Roman"/>
          <w:sz w:val="24"/>
          <w:szCs w:val="24"/>
        </w:rPr>
        <w:t xml:space="preserve"> 2011</w:t>
      </w:r>
    </w:p>
    <w:p w14:paraId="68D518C6" w14:textId="24867B87" w:rsidR="009A06B5" w:rsidRPr="003741EC" w:rsidRDefault="44FE519C" w:rsidP="0052030F">
      <w:pPr>
        <w:pStyle w:val="OrganizationName"/>
      </w:pPr>
      <w:r w:rsidRPr="77722AA7">
        <w:rPr>
          <w:rFonts w:eastAsia="MS Mincho"/>
          <w:b/>
          <w:bCs/>
          <w:sz w:val="24"/>
          <w:szCs w:val="24"/>
        </w:rPr>
        <w:t>License/Certifications</w:t>
      </w:r>
    </w:p>
    <w:p w14:paraId="369DB07C" w14:textId="358E2F39" w:rsidR="009A06B5" w:rsidRPr="00BF78FF" w:rsidRDefault="3293D782" w:rsidP="000768AE">
      <w:pPr>
        <w:pStyle w:val="ListParagraph"/>
        <w:spacing w:line="276" w:lineRule="auto"/>
        <w:ind w:left="0"/>
        <w:rPr>
          <w:szCs w:val="24"/>
        </w:rPr>
      </w:pPr>
      <w:r w:rsidRPr="00BF78FF">
        <w:rPr>
          <w:szCs w:val="24"/>
        </w:rPr>
        <w:t xml:space="preserve">CompTIA </w:t>
      </w:r>
      <w:r w:rsidR="0B4A2848" w:rsidRPr="00BF78FF">
        <w:rPr>
          <w:szCs w:val="24"/>
        </w:rPr>
        <w:t>Security+</w:t>
      </w:r>
      <w:r w:rsidR="07F8D805" w:rsidRPr="00BF78FF">
        <w:rPr>
          <w:szCs w:val="24"/>
        </w:rPr>
        <w:tab/>
      </w:r>
      <w:r w:rsidR="07F8D805" w:rsidRPr="00BF78FF">
        <w:rPr>
          <w:szCs w:val="24"/>
        </w:rPr>
        <w:tab/>
      </w:r>
      <w:r w:rsidR="07F8D805" w:rsidRPr="00BF78FF">
        <w:rPr>
          <w:szCs w:val="24"/>
        </w:rPr>
        <w:tab/>
      </w:r>
      <w:r w:rsidR="07F8D805" w:rsidRPr="00BF78FF">
        <w:rPr>
          <w:szCs w:val="24"/>
        </w:rPr>
        <w:tab/>
      </w:r>
      <w:r w:rsidR="07F8D805" w:rsidRPr="00BF78FF">
        <w:rPr>
          <w:szCs w:val="24"/>
        </w:rPr>
        <w:tab/>
      </w:r>
      <w:r w:rsidR="07F8D805" w:rsidRPr="00BF78FF">
        <w:rPr>
          <w:szCs w:val="24"/>
        </w:rPr>
        <w:tab/>
      </w:r>
      <w:r w:rsidR="1433B3E9" w:rsidRPr="00BF78FF">
        <w:rPr>
          <w:szCs w:val="24"/>
        </w:rPr>
        <w:t xml:space="preserve"> </w:t>
      </w:r>
      <w:r w:rsidR="3469FFBA" w:rsidRPr="00BF78FF">
        <w:rPr>
          <w:szCs w:val="24"/>
        </w:rPr>
        <w:t xml:space="preserve">     </w:t>
      </w:r>
      <w:r w:rsidR="1378C72B" w:rsidRPr="00BF78FF">
        <w:rPr>
          <w:szCs w:val="24"/>
        </w:rPr>
        <w:t xml:space="preserve"> </w:t>
      </w:r>
      <w:r w:rsidR="3469FFBA" w:rsidRPr="00BF78FF">
        <w:rPr>
          <w:szCs w:val="24"/>
        </w:rPr>
        <w:t xml:space="preserve"> </w:t>
      </w:r>
      <w:r w:rsidR="0617B0F2" w:rsidRPr="00BF78FF">
        <w:rPr>
          <w:szCs w:val="24"/>
        </w:rPr>
        <w:t xml:space="preserve">January </w:t>
      </w:r>
      <w:r w:rsidRPr="00BF78FF">
        <w:rPr>
          <w:szCs w:val="24"/>
        </w:rPr>
        <w:t>20</w:t>
      </w:r>
      <w:r w:rsidR="51631174" w:rsidRPr="00BF78FF">
        <w:rPr>
          <w:szCs w:val="24"/>
        </w:rPr>
        <w:t>25</w:t>
      </w:r>
    </w:p>
    <w:p w14:paraId="16C9E5D9" w14:textId="66571359" w:rsidR="00183A7B" w:rsidRPr="00BF78FF" w:rsidRDefault="3293D782" w:rsidP="000768AE">
      <w:pPr>
        <w:pStyle w:val="ListParagraph"/>
        <w:spacing w:line="276" w:lineRule="auto"/>
        <w:ind w:left="0"/>
        <w:rPr>
          <w:szCs w:val="24"/>
        </w:rPr>
      </w:pPr>
      <w:r w:rsidRPr="00BF78FF">
        <w:rPr>
          <w:szCs w:val="24"/>
        </w:rPr>
        <w:t xml:space="preserve">CompTIA </w:t>
      </w:r>
      <w:r w:rsidR="0F2CA605" w:rsidRPr="00BF78FF">
        <w:rPr>
          <w:szCs w:val="24"/>
        </w:rPr>
        <w:t xml:space="preserve">A+    </w:t>
      </w:r>
      <w:r w:rsidR="07F8D805" w:rsidRPr="00BF78FF">
        <w:rPr>
          <w:szCs w:val="24"/>
        </w:rPr>
        <w:tab/>
      </w:r>
      <w:r w:rsidR="07F8D805" w:rsidRPr="00BF78FF">
        <w:rPr>
          <w:szCs w:val="24"/>
        </w:rPr>
        <w:tab/>
      </w:r>
      <w:r w:rsidR="07F8D805" w:rsidRPr="00BF78FF">
        <w:rPr>
          <w:szCs w:val="24"/>
        </w:rPr>
        <w:tab/>
      </w:r>
      <w:r w:rsidR="07F8D805" w:rsidRPr="00BF78FF">
        <w:rPr>
          <w:szCs w:val="24"/>
        </w:rPr>
        <w:tab/>
      </w:r>
      <w:r w:rsidR="07F8D805" w:rsidRPr="00BF78FF">
        <w:rPr>
          <w:szCs w:val="24"/>
        </w:rPr>
        <w:tab/>
      </w:r>
      <w:r w:rsidR="233010FA" w:rsidRPr="00BF78FF">
        <w:rPr>
          <w:szCs w:val="24"/>
        </w:rPr>
        <w:t xml:space="preserve">                  </w:t>
      </w:r>
      <w:r w:rsidR="0B53E741" w:rsidRPr="00BF78FF">
        <w:rPr>
          <w:szCs w:val="24"/>
        </w:rPr>
        <w:t xml:space="preserve"> </w:t>
      </w:r>
      <w:r w:rsidR="233010FA" w:rsidRPr="00BF78FF">
        <w:rPr>
          <w:szCs w:val="24"/>
        </w:rPr>
        <w:t xml:space="preserve"> September</w:t>
      </w:r>
      <w:r w:rsidRPr="00BF78FF">
        <w:rPr>
          <w:szCs w:val="24"/>
        </w:rPr>
        <w:t xml:space="preserve"> 2</w:t>
      </w:r>
      <w:r w:rsidR="00A3B4BD" w:rsidRPr="00BF78FF">
        <w:rPr>
          <w:szCs w:val="24"/>
        </w:rPr>
        <w:t>02</w:t>
      </w:r>
      <w:r w:rsidR="6318F17C" w:rsidRPr="00BF78FF">
        <w:rPr>
          <w:szCs w:val="24"/>
        </w:rPr>
        <w:t>4</w:t>
      </w:r>
    </w:p>
    <w:p w14:paraId="1E3560E0" w14:textId="359F0153" w:rsidR="17D8FC62" w:rsidRPr="00BF78FF" w:rsidRDefault="5C21B1D1" w:rsidP="000768AE">
      <w:pPr>
        <w:pStyle w:val="ListParagraph"/>
        <w:spacing w:line="276" w:lineRule="auto"/>
        <w:ind w:left="0"/>
        <w:rPr>
          <w:szCs w:val="24"/>
        </w:rPr>
      </w:pPr>
      <w:r w:rsidRPr="00BF78FF">
        <w:rPr>
          <w:szCs w:val="24"/>
        </w:rPr>
        <w:t xml:space="preserve">FL PTA License # 28872                                                          </w:t>
      </w:r>
      <w:r w:rsidR="647ED493" w:rsidRPr="00BF78FF">
        <w:rPr>
          <w:szCs w:val="24"/>
        </w:rPr>
        <w:t xml:space="preserve">   </w:t>
      </w:r>
      <w:r w:rsidR="29E96864" w:rsidRPr="00BF78FF">
        <w:rPr>
          <w:szCs w:val="24"/>
        </w:rPr>
        <w:t xml:space="preserve"> </w:t>
      </w:r>
      <w:r w:rsidR="00BE2DE6" w:rsidRPr="00BF78FF">
        <w:rPr>
          <w:szCs w:val="24"/>
        </w:rPr>
        <w:t xml:space="preserve"> </w:t>
      </w:r>
      <w:r w:rsidR="004F2058">
        <w:rPr>
          <w:szCs w:val="24"/>
        </w:rPr>
        <w:t xml:space="preserve"> </w:t>
      </w:r>
      <w:r w:rsidRPr="00BF78FF">
        <w:rPr>
          <w:szCs w:val="24"/>
        </w:rPr>
        <w:t>November 2023</w:t>
      </w:r>
    </w:p>
    <w:p w14:paraId="25798276" w14:textId="7404A487" w:rsidR="000C6744" w:rsidRPr="00BF78FF" w:rsidRDefault="00E446E5" w:rsidP="000768AE">
      <w:pPr>
        <w:pStyle w:val="ListParagraph"/>
        <w:spacing w:line="276" w:lineRule="auto"/>
        <w:ind w:left="0"/>
        <w:rPr>
          <w:szCs w:val="24"/>
        </w:rPr>
      </w:pPr>
      <w:r>
        <w:rPr>
          <w:szCs w:val="24"/>
        </w:rPr>
        <w:t>Licensed</w:t>
      </w:r>
      <w:r w:rsidR="00143AA8">
        <w:rPr>
          <w:szCs w:val="24"/>
        </w:rPr>
        <w:t>,</w:t>
      </w:r>
      <w:r>
        <w:rPr>
          <w:szCs w:val="24"/>
        </w:rPr>
        <w:t xml:space="preserve"> P</w:t>
      </w:r>
      <w:r w:rsidR="006D7AB4">
        <w:rPr>
          <w:szCs w:val="24"/>
        </w:rPr>
        <w:t>r</w:t>
      </w:r>
      <w:r w:rsidR="000C6744" w:rsidRPr="00BF78FF">
        <w:rPr>
          <w:szCs w:val="24"/>
        </w:rPr>
        <w:t>e-Apprentice Electric</w:t>
      </w:r>
      <w:r w:rsidR="00143AA8">
        <w:rPr>
          <w:szCs w:val="24"/>
        </w:rPr>
        <w:t>ian</w:t>
      </w:r>
      <w:r w:rsidR="000C6744" w:rsidRPr="00BF78FF">
        <w:rPr>
          <w:szCs w:val="24"/>
        </w:rPr>
        <w:t xml:space="preserve">                                             </w:t>
      </w:r>
      <w:r w:rsidR="00537FB8" w:rsidRPr="00BF78FF">
        <w:rPr>
          <w:szCs w:val="24"/>
        </w:rPr>
        <w:t>October 20</w:t>
      </w:r>
      <w:r w:rsidR="00563E70">
        <w:rPr>
          <w:szCs w:val="24"/>
        </w:rPr>
        <w:t>1</w:t>
      </w:r>
      <w:r w:rsidR="00537FB8" w:rsidRPr="00BF78FF">
        <w:rPr>
          <w:szCs w:val="24"/>
        </w:rPr>
        <w:t>1</w:t>
      </w:r>
    </w:p>
    <w:p w14:paraId="413B0EDF" w14:textId="72EE668F" w:rsidR="00EA713D" w:rsidRPr="00BF78FF" w:rsidRDefault="0032034E" w:rsidP="000768AE">
      <w:pPr>
        <w:pStyle w:val="ListParagraph"/>
        <w:spacing w:line="276" w:lineRule="auto"/>
        <w:ind w:left="0"/>
        <w:rPr>
          <w:szCs w:val="24"/>
        </w:rPr>
      </w:pPr>
      <w:r w:rsidRPr="00BF78FF">
        <w:rPr>
          <w:szCs w:val="24"/>
        </w:rPr>
        <w:t>OSHA 10 Certified</w:t>
      </w:r>
      <w:r w:rsidR="008C39D5" w:rsidRPr="00BF78FF">
        <w:rPr>
          <w:szCs w:val="24"/>
        </w:rPr>
        <w:t xml:space="preserve">                                                                        </w:t>
      </w:r>
      <w:r w:rsidR="00CB5403">
        <w:rPr>
          <w:szCs w:val="24"/>
        </w:rPr>
        <w:t xml:space="preserve"> </w:t>
      </w:r>
      <w:r w:rsidR="00AB508B" w:rsidRPr="00BF78FF">
        <w:rPr>
          <w:szCs w:val="24"/>
        </w:rPr>
        <w:t>October 20</w:t>
      </w:r>
      <w:r w:rsidR="00D83116" w:rsidRPr="00BF78FF">
        <w:rPr>
          <w:szCs w:val="24"/>
        </w:rPr>
        <w:t>11</w:t>
      </w:r>
    </w:p>
    <w:p w14:paraId="672A6659" w14:textId="548367E0" w:rsidR="00712F54" w:rsidRPr="000C0C50" w:rsidRDefault="00712F54" w:rsidP="000768AE">
      <w:pPr>
        <w:pStyle w:val="ListParagraph"/>
        <w:spacing w:line="259" w:lineRule="auto"/>
        <w:ind w:left="0"/>
      </w:pPr>
    </w:p>
    <w:sectPr w:rsidR="00712F54" w:rsidRPr="000C0C50" w:rsidSect="000D0401">
      <w:headerReference w:type="default" r:id="rId11"/>
      <w:footerReference w:type="default" r:id="rId12"/>
      <w:pgSz w:w="12240" w:h="15840"/>
      <w:pgMar w:top="648" w:right="907" w:bottom="792" w:left="907"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6EAF9" w14:textId="77777777" w:rsidR="00FF6716" w:rsidRDefault="00FF6716">
      <w:r>
        <w:separator/>
      </w:r>
    </w:p>
  </w:endnote>
  <w:endnote w:type="continuationSeparator" w:id="0">
    <w:p w14:paraId="234B2F37" w14:textId="77777777" w:rsidR="00FF6716" w:rsidRDefault="00FF6716">
      <w:r>
        <w:continuationSeparator/>
      </w:r>
    </w:p>
  </w:endnote>
  <w:endnote w:type="continuationNotice" w:id="1">
    <w:p w14:paraId="57CD3C12" w14:textId="77777777" w:rsidR="00FF6716" w:rsidRDefault="00FF67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75"/>
      <w:gridCol w:w="3475"/>
      <w:gridCol w:w="3475"/>
    </w:tblGrid>
    <w:tr w:rsidR="29DF9CBA" w14:paraId="07A42095" w14:textId="77777777" w:rsidTr="29DF9CBA">
      <w:trPr>
        <w:trHeight w:val="300"/>
      </w:trPr>
      <w:tc>
        <w:tcPr>
          <w:tcW w:w="3475" w:type="dxa"/>
        </w:tcPr>
        <w:p w14:paraId="1137AD2B" w14:textId="7BABA32E" w:rsidR="29DF9CBA" w:rsidRDefault="29DF9CBA" w:rsidP="29DF9CBA">
          <w:pPr>
            <w:pStyle w:val="Header"/>
            <w:ind w:left="-115"/>
          </w:pPr>
        </w:p>
      </w:tc>
      <w:tc>
        <w:tcPr>
          <w:tcW w:w="3475" w:type="dxa"/>
        </w:tcPr>
        <w:p w14:paraId="731C99D7" w14:textId="6C9182FA" w:rsidR="29DF9CBA" w:rsidRDefault="29DF9CBA" w:rsidP="29DF9CBA">
          <w:pPr>
            <w:pStyle w:val="Header"/>
            <w:jc w:val="center"/>
          </w:pPr>
        </w:p>
      </w:tc>
      <w:tc>
        <w:tcPr>
          <w:tcW w:w="3475" w:type="dxa"/>
        </w:tcPr>
        <w:p w14:paraId="3E1B4949" w14:textId="1F8B92AF" w:rsidR="29DF9CBA" w:rsidRDefault="29DF9CBA" w:rsidP="29DF9CBA">
          <w:pPr>
            <w:pStyle w:val="Header"/>
            <w:ind w:right="-115"/>
            <w:jc w:val="right"/>
          </w:pPr>
        </w:p>
      </w:tc>
    </w:tr>
  </w:tbl>
  <w:p w14:paraId="73CCBB8B" w14:textId="3D89B4CF" w:rsidR="00132718" w:rsidRDefault="00132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A9D9C" w14:textId="77777777" w:rsidR="00FF6716" w:rsidRDefault="00FF6716">
      <w:r>
        <w:separator/>
      </w:r>
    </w:p>
  </w:footnote>
  <w:footnote w:type="continuationSeparator" w:id="0">
    <w:p w14:paraId="5DB9DCC5" w14:textId="77777777" w:rsidR="00FF6716" w:rsidRDefault="00FF6716">
      <w:r>
        <w:continuationSeparator/>
      </w:r>
    </w:p>
  </w:footnote>
  <w:footnote w:type="continuationNotice" w:id="1">
    <w:p w14:paraId="38F703CB" w14:textId="77777777" w:rsidR="00FF6716" w:rsidRDefault="00FF67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75"/>
      <w:gridCol w:w="3475"/>
      <w:gridCol w:w="3475"/>
    </w:tblGrid>
    <w:tr w:rsidR="29DF9CBA" w14:paraId="3CE903D5" w14:textId="77777777" w:rsidTr="29DF9CBA">
      <w:trPr>
        <w:trHeight w:val="300"/>
      </w:trPr>
      <w:tc>
        <w:tcPr>
          <w:tcW w:w="3475" w:type="dxa"/>
        </w:tcPr>
        <w:p w14:paraId="050D580F" w14:textId="2A7F0627" w:rsidR="29DF9CBA" w:rsidRDefault="29DF9CBA" w:rsidP="29DF9CBA">
          <w:pPr>
            <w:pStyle w:val="Header"/>
            <w:ind w:left="-115"/>
          </w:pPr>
        </w:p>
      </w:tc>
      <w:tc>
        <w:tcPr>
          <w:tcW w:w="3475" w:type="dxa"/>
        </w:tcPr>
        <w:p w14:paraId="79ECA0ED" w14:textId="40863F39" w:rsidR="29DF9CBA" w:rsidRDefault="29DF9CBA" w:rsidP="29DF9CBA">
          <w:pPr>
            <w:pStyle w:val="Header"/>
            <w:jc w:val="center"/>
          </w:pPr>
        </w:p>
      </w:tc>
      <w:tc>
        <w:tcPr>
          <w:tcW w:w="3475" w:type="dxa"/>
        </w:tcPr>
        <w:p w14:paraId="19F8B3B3" w14:textId="0E9FA92F" w:rsidR="29DF9CBA" w:rsidRDefault="29DF9CBA" w:rsidP="29DF9CBA">
          <w:pPr>
            <w:pStyle w:val="Header"/>
            <w:ind w:right="-115"/>
            <w:jc w:val="right"/>
          </w:pPr>
        </w:p>
      </w:tc>
    </w:tr>
  </w:tbl>
  <w:p w14:paraId="2D0AB3C9" w14:textId="4E30AC49" w:rsidR="00132718" w:rsidRDefault="00132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4457C"/>
    <w:multiLevelType w:val="multilevel"/>
    <w:tmpl w:val="D95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36E74"/>
    <w:multiLevelType w:val="multilevel"/>
    <w:tmpl w:val="6A06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956CF"/>
    <w:multiLevelType w:val="hybridMultilevel"/>
    <w:tmpl w:val="F5789F5E"/>
    <w:lvl w:ilvl="0" w:tplc="4AE2507A">
      <w:start w:val="1"/>
      <w:numFmt w:val="bullet"/>
      <w:lvlText w:val=""/>
      <w:lvlJc w:val="left"/>
      <w:pPr>
        <w:ind w:left="360" w:hanging="360"/>
      </w:pPr>
      <w:rPr>
        <w:rFonts w:ascii="Symbol" w:hAnsi="Symbol" w:hint="default"/>
      </w:rPr>
    </w:lvl>
    <w:lvl w:ilvl="1" w:tplc="DFB8418E">
      <w:start w:val="1"/>
      <w:numFmt w:val="bullet"/>
      <w:lvlText w:val="o"/>
      <w:lvlJc w:val="left"/>
      <w:pPr>
        <w:ind w:left="1080" w:hanging="360"/>
      </w:pPr>
      <w:rPr>
        <w:rFonts w:ascii="Courier New" w:hAnsi="Courier New" w:hint="default"/>
      </w:rPr>
    </w:lvl>
    <w:lvl w:ilvl="2" w:tplc="682851E8">
      <w:start w:val="1"/>
      <w:numFmt w:val="bullet"/>
      <w:lvlText w:val=""/>
      <w:lvlJc w:val="left"/>
      <w:pPr>
        <w:ind w:left="1800" w:hanging="360"/>
      </w:pPr>
      <w:rPr>
        <w:rFonts w:ascii="Wingdings" w:hAnsi="Wingdings" w:hint="default"/>
      </w:rPr>
    </w:lvl>
    <w:lvl w:ilvl="3" w:tplc="C55AAE0C">
      <w:start w:val="1"/>
      <w:numFmt w:val="bullet"/>
      <w:lvlText w:val=""/>
      <w:lvlJc w:val="left"/>
      <w:pPr>
        <w:ind w:left="2520" w:hanging="360"/>
      </w:pPr>
      <w:rPr>
        <w:rFonts w:ascii="Symbol" w:hAnsi="Symbol" w:hint="default"/>
      </w:rPr>
    </w:lvl>
    <w:lvl w:ilvl="4" w:tplc="949804C0">
      <w:start w:val="1"/>
      <w:numFmt w:val="bullet"/>
      <w:lvlText w:val="o"/>
      <w:lvlJc w:val="left"/>
      <w:pPr>
        <w:ind w:left="3240" w:hanging="360"/>
      </w:pPr>
      <w:rPr>
        <w:rFonts w:ascii="Courier New" w:hAnsi="Courier New" w:hint="default"/>
      </w:rPr>
    </w:lvl>
    <w:lvl w:ilvl="5" w:tplc="91144FAA">
      <w:start w:val="1"/>
      <w:numFmt w:val="bullet"/>
      <w:lvlText w:val=""/>
      <w:lvlJc w:val="left"/>
      <w:pPr>
        <w:ind w:left="3960" w:hanging="360"/>
      </w:pPr>
      <w:rPr>
        <w:rFonts w:ascii="Wingdings" w:hAnsi="Wingdings" w:hint="default"/>
      </w:rPr>
    </w:lvl>
    <w:lvl w:ilvl="6" w:tplc="C27225A2">
      <w:start w:val="1"/>
      <w:numFmt w:val="bullet"/>
      <w:lvlText w:val=""/>
      <w:lvlJc w:val="left"/>
      <w:pPr>
        <w:ind w:left="4680" w:hanging="360"/>
      </w:pPr>
      <w:rPr>
        <w:rFonts w:ascii="Symbol" w:hAnsi="Symbol" w:hint="default"/>
      </w:rPr>
    </w:lvl>
    <w:lvl w:ilvl="7" w:tplc="3C6C8BA6">
      <w:start w:val="1"/>
      <w:numFmt w:val="bullet"/>
      <w:lvlText w:val="o"/>
      <w:lvlJc w:val="left"/>
      <w:pPr>
        <w:ind w:left="5400" w:hanging="360"/>
      </w:pPr>
      <w:rPr>
        <w:rFonts w:ascii="Courier New" w:hAnsi="Courier New" w:hint="default"/>
      </w:rPr>
    </w:lvl>
    <w:lvl w:ilvl="8" w:tplc="C04EFE08">
      <w:start w:val="1"/>
      <w:numFmt w:val="bullet"/>
      <w:lvlText w:val=""/>
      <w:lvlJc w:val="left"/>
      <w:pPr>
        <w:ind w:left="6120" w:hanging="360"/>
      </w:pPr>
      <w:rPr>
        <w:rFonts w:ascii="Wingdings" w:hAnsi="Wingdings" w:hint="default"/>
      </w:rPr>
    </w:lvl>
  </w:abstractNum>
  <w:abstractNum w:abstractNumId="3" w15:restartNumberingAfterBreak="0">
    <w:nsid w:val="12644B91"/>
    <w:multiLevelType w:val="hybridMultilevel"/>
    <w:tmpl w:val="7514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17D13"/>
    <w:multiLevelType w:val="multilevel"/>
    <w:tmpl w:val="482E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3922ED"/>
    <w:multiLevelType w:val="hybridMultilevel"/>
    <w:tmpl w:val="2DC66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9A349E"/>
    <w:multiLevelType w:val="hybridMultilevel"/>
    <w:tmpl w:val="641E4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DF17D0"/>
    <w:multiLevelType w:val="hybridMultilevel"/>
    <w:tmpl w:val="6C80F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5E6E43"/>
    <w:multiLevelType w:val="multilevel"/>
    <w:tmpl w:val="B970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93CDF"/>
    <w:multiLevelType w:val="hybridMultilevel"/>
    <w:tmpl w:val="E960A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CD65E1"/>
    <w:multiLevelType w:val="multilevel"/>
    <w:tmpl w:val="901A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9FBFC"/>
    <w:multiLevelType w:val="hybridMultilevel"/>
    <w:tmpl w:val="7480BC06"/>
    <w:lvl w:ilvl="0" w:tplc="ABB23902">
      <w:start w:val="1"/>
      <w:numFmt w:val="bullet"/>
      <w:lvlText w:val=""/>
      <w:lvlJc w:val="left"/>
      <w:pPr>
        <w:ind w:left="720" w:hanging="360"/>
      </w:pPr>
      <w:rPr>
        <w:rFonts w:ascii="Symbol" w:hAnsi="Symbol" w:hint="default"/>
      </w:rPr>
    </w:lvl>
    <w:lvl w:ilvl="1" w:tplc="850A65B6">
      <w:start w:val="1"/>
      <w:numFmt w:val="bullet"/>
      <w:lvlText w:val="o"/>
      <w:lvlJc w:val="left"/>
      <w:pPr>
        <w:ind w:left="1440" w:hanging="360"/>
      </w:pPr>
      <w:rPr>
        <w:rFonts w:ascii="Courier New" w:hAnsi="Courier New" w:hint="default"/>
      </w:rPr>
    </w:lvl>
    <w:lvl w:ilvl="2" w:tplc="50DC653A">
      <w:start w:val="1"/>
      <w:numFmt w:val="bullet"/>
      <w:lvlText w:val=""/>
      <w:lvlJc w:val="left"/>
      <w:pPr>
        <w:ind w:left="2160" w:hanging="360"/>
      </w:pPr>
      <w:rPr>
        <w:rFonts w:ascii="Wingdings" w:hAnsi="Wingdings" w:hint="default"/>
      </w:rPr>
    </w:lvl>
    <w:lvl w:ilvl="3" w:tplc="BDC82BF0">
      <w:start w:val="1"/>
      <w:numFmt w:val="bullet"/>
      <w:lvlText w:val=""/>
      <w:lvlJc w:val="left"/>
      <w:pPr>
        <w:ind w:left="2880" w:hanging="360"/>
      </w:pPr>
      <w:rPr>
        <w:rFonts w:ascii="Symbol" w:hAnsi="Symbol" w:hint="default"/>
      </w:rPr>
    </w:lvl>
    <w:lvl w:ilvl="4" w:tplc="E196ECE0">
      <w:start w:val="1"/>
      <w:numFmt w:val="bullet"/>
      <w:lvlText w:val="o"/>
      <w:lvlJc w:val="left"/>
      <w:pPr>
        <w:ind w:left="3600" w:hanging="360"/>
      </w:pPr>
      <w:rPr>
        <w:rFonts w:ascii="Courier New" w:hAnsi="Courier New" w:hint="default"/>
      </w:rPr>
    </w:lvl>
    <w:lvl w:ilvl="5" w:tplc="CB4EEECC">
      <w:start w:val="1"/>
      <w:numFmt w:val="bullet"/>
      <w:lvlText w:val=""/>
      <w:lvlJc w:val="left"/>
      <w:pPr>
        <w:ind w:left="4320" w:hanging="360"/>
      </w:pPr>
      <w:rPr>
        <w:rFonts w:ascii="Wingdings" w:hAnsi="Wingdings" w:hint="default"/>
      </w:rPr>
    </w:lvl>
    <w:lvl w:ilvl="6" w:tplc="97588EAE">
      <w:start w:val="1"/>
      <w:numFmt w:val="bullet"/>
      <w:lvlText w:val=""/>
      <w:lvlJc w:val="left"/>
      <w:pPr>
        <w:ind w:left="5040" w:hanging="360"/>
      </w:pPr>
      <w:rPr>
        <w:rFonts w:ascii="Symbol" w:hAnsi="Symbol" w:hint="default"/>
      </w:rPr>
    </w:lvl>
    <w:lvl w:ilvl="7" w:tplc="349EF9D8">
      <w:start w:val="1"/>
      <w:numFmt w:val="bullet"/>
      <w:lvlText w:val="o"/>
      <w:lvlJc w:val="left"/>
      <w:pPr>
        <w:ind w:left="5760" w:hanging="360"/>
      </w:pPr>
      <w:rPr>
        <w:rFonts w:ascii="Courier New" w:hAnsi="Courier New" w:hint="default"/>
      </w:rPr>
    </w:lvl>
    <w:lvl w:ilvl="8" w:tplc="A01E07D0">
      <w:start w:val="1"/>
      <w:numFmt w:val="bullet"/>
      <w:lvlText w:val=""/>
      <w:lvlJc w:val="left"/>
      <w:pPr>
        <w:ind w:left="6480" w:hanging="360"/>
      </w:pPr>
      <w:rPr>
        <w:rFonts w:ascii="Wingdings" w:hAnsi="Wingdings" w:hint="default"/>
      </w:rPr>
    </w:lvl>
  </w:abstractNum>
  <w:abstractNum w:abstractNumId="12" w15:restartNumberingAfterBreak="0">
    <w:nsid w:val="48C03068"/>
    <w:multiLevelType w:val="hybridMultilevel"/>
    <w:tmpl w:val="9BC45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FD74B5"/>
    <w:multiLevelType w:val="hybridMultilevel"/>
    <w:tmpl w:val="C5944E8C"/>
    <w:lvl w:ilvl="0" w:tplc="E508EA48">
      <w:start w:val="1"/>
      <w:numFmt w:val="bullet"/>
      <w:lvlText w:val=""/>
      <w:lvlJc w:val="left"/>
      <w:pPr>
        <w:ind w:left="360" w:hanging="360"/>
      </w:pPr>
      <w:rPr>
        <w:rFonts w:ascii="Symbol" w:hAnsi="Symbol" w:hint="default"/>
      </w:rPr>
    </w:lvl>
    <w:lvl w:ilvl="1" w:tplc="4CDCE392">
      <w:start w:val="1"/>
      <w:numFmt w:val="bullet"/>
      <w:lvlText w:val="o"/>
      <w:lvlJc w:val="left"/>
      <w:pPr>
        <w:ind w:left="1080" w:hanging="360"/>
      </w:pPr>
      <w:rPr>
        <w:rFonts w:ascii="Courier New" w:hAnsi="Courier New" w:hint="default"/>
      </w:rPr>
    </w:lvl>
    <w:lvl w:ilvl="2" w:tplc="DB8E4F2C">
      <w:start w:val="1"/>
      <w:numFmt w:val="bullet"/>
      <w:lvlText w:val=""/>
      <w:lvlJc w:val="left"/>
      <w:pPr>
        <w:ind w:left="1800" w:hanging="360"/>
      </w:pPr>
      <w:rPr>
        <w:rFonts w:ascii="Wingdings" w:hAnsi="Wingdings" w:hint="default"/>
      </w:rPr>
    </w:lvl>
    <w:lvl w:ilvl="3" w:tplc="C2B07CC2">
      <w:start w:val="1"/>
      <w:numFmt w:val="bullet"/>
      <w:lvlText w:val=""/>
      <w:lvlJc w:val="left"/>
      <w:pPr>
        <w:ind w:left="2520" w:hanging="360"/>
      </w:pPr>
      <w:rPr>
        <w:rFonts w:ascii="Symbol" w:hAnsi="Symbol" w:hint="default"/>
      </w:rPr>
    </w:lvl>
    <w:lvl w:ilvl="4" w:tplc="A01868A8">
      <w:start w:val="1"/>
      <w:numFmt w:val="bullet"/>
      <w:lvlText w:val="o"/>
      <w:lvlJc w:val="left"/>
      <w:pPr>
        <w:ind w:left="3240" w:hanging="360"/>
      </w:pPr>
      <w:rPr>
        <w:rFonts w:ascii="Courier New" w:hAnsi="Courier New" w:hint="default"/>
      </w:rPr>
    </w:lvl>
    <w:lvl w:ilvl="5" w:tplc="837483F0">
      <w:start w:val="1"/>
      <w:numFmt w:val="bullet"/>
      <w:lvlText w:val=""/>
      <w:lvlJc w:val="left"/>
      <w:pPr>
        <w:ind w:left="3960" w:hanging="360"/>
      </w:pPr>
      <w:rPr>
        <w:rFonts w:ascii="Wingdings" w:hAnsi="Wingdings" w:hint="default"/>
      </w:rPr>
    </w:lvl>
    <w:lvl w:ilvl="6" w:tplc="0400E6A8">
      <w:start w:val="1"/>
      <w:numFmt w:val="bullet"/>
      <w:lvlText w:val=""/>
      <w:lvlJc w:val="left"/>
      <w:pPr>
        <w:ind w:left="4680" w:hanging="360"/>
      </w:pPr>
      <w:rPr>
        <w:rFonts w:ascii="Symbol" w:hAnsi="Symbol" w:hint="default"/>
      </w:rPr>
    </w:lvl>
    <w:lvl w:ilvl="7" w:tplc="3E86FB86">
      <w:start w:val="1"/>
      <w:numFmt w:val="bullet"/>
      <w:lvlText w:val="o"/>
      <w:lvlJc w:val="left"/>
      <w:pPr>
        <w:ind w:left="5400" w:hanging="360"/>
      </w:pPr>
      <w:rPr>
        <w:rFonts w:ascii="Courier New" w:hAnsi="Courier New" w:hint="default"/>
      </w:rPr>
    </w:lvl>
    <w:lvl w:ilvl="8" w:tplc="C8EA4846">
      <w:start w:val="1"/>
      <w:numFmt w:val="bullet"/>
      <w:lvlText w:val=""/>
      <w:lvlJc w:val="left"/>
      <w:pPr>
        <w:ind w:left="6120" w:hanging="360"/>
      </w:pPr>
      <w:rPr>
        <w:rFonts w:ascii="Wingdings" w:hAnsi="Wingdings" w:hint="default"/>
      </w:rPr>
    </w:lvl>
  </w:abstractNum>
  <w:abstractNum w:abstractNumId="14" w15:restartNumberingAfterBreak="0">
    <w:nsid w:val="4DEF071A"/>
    <w:multiLevelType w:val="hybridMultilevel"/>
    <w:tmpl w:val="4FA6EA6E"/>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D0605A"/>
    <w:multiLevelType w:val="hybridMultilevel"/>
    <w:tmpl w:val="89A620B6"/>
    <w:lvl w:ilvl="0" w:tplc="5CBAE9C8">
      <w:start w:val="1"/>
      <w:numFmt w:val="bullet"/>
      <w:lvlText w:val=""/>
      <w:lvlJc w:val="left"/>
      <w:pPr>
        <w:ind w:left="360" w:hanging="360"/>
      </w:pPr>
      <w:rPr>
        <w:rFonts w:ascii="Symbol" w:hAnsi="Symbol" w:hint="default"/>
      </w:rPr>
    </w:lvl>
    <w:lvl w:ilvl="1" w:tplc="61DE087C">
      <w:start w:val="1"/>
      <w:numFmt w:val="bullet"/>
      <w:lvlText w:val="o"/>
      <w:lvlJc w:val="left"/>
      <w:pPr>
        <w:ind w:left="1080" w:hanging="360"/>
      </w:pPr>
      <w:rPr>
        <w:rFonts w:ascii="Courier New" w:hAnsi="Courier New" w:hint="default"/>
      </w:rPr>
    </w:lvl>
    <w:lvl w:ilvl="2" w:tplc="F1CE298C">
      <w:start w:val="1"/>
      <w:numFmt w:val="bullet"/>
      <w:lvlText w:val=""/>
      <w:lvlJc w:val="left"/>
      <w:pPr>
        <w:ind w:left="1800" w:hanging="360"/>
      </w:pPr>
      <w:rPr>
        <w:rFonts w:ascii="Wingdings" w:hAnsi="Wingdings" w:hint="default"/>
      </w:rPr>
    </w:lvl>
    <w:lvl w:ilvl="3" w:tplc="4C081D90">
      <w:start w:val="1"/>
      <w:numFmt w:val="bullet"/>
      <w:lvlText w:val=""/>
      <w:lvlJc w:val="left"/>
      <w:pPr>
        <w:ind w:left="2520" w:hanging="360"/>
      </w:pPr>
      <w:rPr>
        <w:rFonts w:ascii="Symbol" w:hAnsi="Symbol" w:hint="default"/>
      </w:rPr>
    </w:lvl>
    <w:lvl w:ilvl="4" w:tplc="88DE5472">
      <w:start w:val="1"/>
      <w:numFmt w:val="bullet"/>
      <w:lvlText w:val="o"/>
      <w:lvlJc w:val="left"/>
      <w:pPr>
        <w:ind w:left="3240" w:hanging="360"/>
      </w:pPr>
      <w:rPr>
        <w:rFonts w:ascii="Courier New" w:hAnsi="Courier New" w:hint="default"/>
      </w:rPr>
    </w:lvl>
    <w:lvl w:ilvl="5" w:tplc="0C86C9BA">
      <w:start w:val="1"/>
      <w:numFmt w:val="bullet"/>
      <w:lvlText w:val=""/>
      <w:lvlJc w:val="left"/>
      <w:pPr>
        <w:ind w:left="3960" w:hanging="360"/>
      </w:pPr>
      <w:rPr>
        <w:rFonts w:ascii="Wingdings" w:hAnsi="Wingdings" w:hint="default"/>
      </w:rPr>
    </w:lvl>
    <w:lvl w:ilvl="6" w:tplc="7CCE8C94">
      <w:start w:val="1"/>
      <w:numFmt w:val="bullet"/>
      <w:lvlText w:val=""/>
      <w:lvlJc w:val="left"/>
      <w:pPr>
        <w:ind w:left="4680" w:hanging="360"/>
      </w:pPr>
      <w:rPr>
        <w:rFonts w:ascii="Symbol" w:hAnsi="Symbol" w:hint="default"/>
      </w:rPr>
    </w:lvl>
    <w:lvl w:ilvl="7" w:tplc="B030C696">
      <w:start w:val="1"/>
      <w:numFmt w:val="bullet"/>
      <w:lvlText w:val="o"/>
      <w:lvlJc w:val="left"/>
      <w:pPr>
        <w:ind w:left="5400" w:hanging="360"/>
      </w:pPr>
      <w:rPr>
        <w:rFonts w:ascii="Courier New" w:hAnsi="Courier New" w:hint="default"/>
      </w:rPr>
    </w:lvl>
    <w:lvl w:ilvl="8" w:tplc="23524698">
      <w:start w:val="1"/>
      <w:numFmt w:val="bullet"/>
      <w:lvlText w:val=""/>
      <w:lvlJc w:val="left"/>
      <w:pPr>
        <w:ind w:left="6120" w:hanging="360"/>
      </w:pPr>
      <w:rPr>
        <w:rFonts w:ascii="Wingdings" w:hAnsi="Wingdings" w:hint="default"/>
      </w:rPr>
    </w:lvl>
  </w:abstractNum>
  <w:abstractNum w:abstractNumId="16" w15:restartNumberingAfterBreak="0">
    <w:nsid w:val="52E42AC2"/>
    <w:multiLevelType w:val="multilevel"/>
    <w:tmpl w:val="28B4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5B79DA"/>
    <w:multiLevelType w:val="multilevel"/>
    <w:tmpl w:val="AC4C86BE"/>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620307B"/>
    <w:multiLevelType w:val="hybridMultilevel"/>
    <w:tmpl w:val="1B38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BD6C09"/>
    <w:multiLevelType w:val="multilevel"/>
    <w:tmpl w:val="B48CDC90"/>
    <w:lvl w:ilvl="0">
      <w:start w:val="1"/>
      <w:numFmt w:val="bullet"/>
      <w:lvlText w:val=""/>
      <w:lvlJc w:val="left"/>
      <w:pPr>
        <w:tabs>
          <w:tab w:val="num" w:pos="495"/>
        </w:tabs>
        <w:ind w:left="495" w:hanging="360"/>
      </w:pPr>
      <w:rPr>
        <w:rFonts w:ascii="Symbol" w:hAnsi="Symbol" w:hint="default"/>
        <w:sz w:val="20"/>
      </w:rPr>
    </w:lvl>
    <w:lvl w:ilvl="1" w:tentative="1">
      <w:start w:val="1"/>
      <w:numFmt w:val="bullet"/>
      <w:lvlText w:val="o"/>
      <w:lvlJc w:val="left"/>
      <w:pPr>
        <w:tabs>
          <w:tab w:val="num" w:pos="1215"/>
        </w:tabs>
        <w:ind w:left="1215" w:hanging="360"/>
      </w:pPr>
      <w:rPr>
        <w:rFonts w:ascii="Courier New" w:hAnsi="Courier New" w:hint="default"/>
        <w:sz w:val="20"/>
      </w:rPr>
    </w:lvl>
    <w:lvl w:ilvl="2" w:tentative="1">
      <w:start w:val="1"/>
      <w:numFmt w:val="bullet"/>
      <w:lvlText w:val=""/>
      <w:lvlJc w:val="left"/>
      <w:pPr>
        <w:tabs>
          <w:tab w:val="num" w:pos="1935"/>
        </w:tabs>
        <w:ind w:left="1935" w:hanging="360"/>
      </w:pPr>
      <w:rPr>
        <w:rFonts w:ascii="Wingdings" w:hAnsi="Wingdings" w:hint="default"/>
        <w:sz w:val="20"/>
      </w:rPr>
    </w:lvl>
    <w:lvl w:ilvl="3" w:tentative="1">
      <w:start w:val="1"/>
      <w:numFmt w:val="bullet"/>
      <w:lvlText w:val=""/>
      <w:lvlJc w:val="left"/>
      <w:pPr>
        <w:tabs>
          <w:tab w:val="num" w:pos="2655"/>
        </w:tabs>
        <w:ind w:left="2655" w:hanging="360"/>
      </w:pPr>
      <w:rPr>
        <w:rFonts w:ascii="Wingdings" w:hAnsi="Wingdings" w:hint="default"/>
        <w:sz w:val="20"/>
      </w:rPr>
    </w:lvl>
    <w:lvl w:ilvl="4" w:tentative="1">
      <w:start w:val="1"/>
      <w:numFmt w:val="bullet"/>
      <w:lvlText w:val=""/>
      <w:lvlJc w:val="left"/>
      <w:pPr>
        <w:tabs>
          <w:tab w:val="num" w:pos="3375"/>
        </w:tabs>
        <w:ind w:left="3375" w:hanging="360"/>
      </w:pPr>
      <w:rPr>
        <w:rFonts w:ascii="Wingdings" w:hAnsi="Wingdings" w:hint="default"/>
        <w:sz w:val="20"/>
      </w:rPr>
    </w:lvl>
    <w:lvl w:ilvl="5" w:tentative="1">
      <w:start w:val="1"/>
      <w:numFmt w:val="bullet"/>
      <w:lvlText w:val=""/>
      <w:lvlJc w:val="left"/>
      <w:pPr>
        <w:tabs>
          <w:tab w:val="num" w:pos="4095"/>
        </w:tabs>
        <w:ind w:left="4095" w:hanging="360"/>
      </w:pPr>
      <w:rPr>
        <w:rFonts w:ascii="Wingdings" w:hAnsi="Wingdings" w:hint="default"/>
        <w:sz w:val="20"/>
      </w:rPr>
    </w:lvl>
    <w:lvl w:ilvl="6" w:tentative="1">
      <w:start w:val="1"/>
      <w:numFmt w:val="bullet"/>
      <w:lvlText w:val=""/>
      <w:lvlJc w:val="left"/>
      <w:pPr>
        <w:tabs>
          <w:tab w:val="num" w:pos="4815"/>
        </w:tabs>
        <w:ind w:left="4815" w:hanging="360"/>
      </w:pPr>
      <w:rPr>
        <w:rFonts w:ascii="Wingdings" w:hAnsi="Wingdings" w:hint="default"/>
        <w:sz w:val="20"/>
      </w:rPr>
    </w:lvl>
    <w:lvl w:ilvl="7" w:tentative="1">
      <w:start w:val="1"/>
      <w:numFmt w:val="bullet"/>
      <w:lvlText w:val=""/>
      <w:lvlJc w:val="left"/>
      <w:pPr>
        <w:tabs>
          <w:tab w:val="num" w:pos="5535"/>
        </w:tabs>
        <w:ind w:left="5535" w:hanging="360"/>
      </w:pPr>
      <w:rPr>
        <w:rFonts w:ascii="Wingdings" w:hAnsi="Wingdings" w:hint="default"/>
        <w:sz w:val="20"/>
      </w:rPr>
    </w:lvl>
    <w:lvl w:ilvl="8" w:tentative="1">
      <w:start w:val="1"/>
      <w:numFmt w:val="bullet"/>
      <w:lvlText w:val=""/>
      <w:lvlJc w:val="left"/>
      <w:pPr>
        <w:tabs>
          <w:tab w:val="num" w:pos="6255"/>
        </w:tabs>
        <w:ind w:left="6255" w:hanging="360"/>
      </w:pPr>
      <w:rPr>
        <w:rFonts w:ascii="Wingdings" w:hAnsi="Wingdings" w:hint="default"/>
        <w:sz w:val="20"/>
      </w:rPr>
    </w:lvl>
  </w:abstractNum>
  <w:abstractNum w:abstractNumId="20" w15:restartNumberingAfterBreak="0">
    <w:nsid w:val="6F101170"/>
    <w:multiLevelType w:val="multilevel"/>
    <w:tmpl w:val="59A4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85FD56"/>
    <w:multiLevelType w:val="hybridMultilevel"/>
    <w:tmpl w:val="F6EEB0E8"/>
    <w:lvl w:ilvl="0" w:tplc="35B84D2A">
      <w:start w:val="1"/>
      <w:numFmt w:val="bullet"/>
      <w:lvlText w:val=""/>
      <w:lvlJc w:val="left"/>
      <w:pPr>
        <w:ind w:left="360" w:hanging="360"/>
      </w:pPr>
      <w:rPr>
        <w:rFonts w:ascii="Symbol" w:hAnsi="Symbol" w:hint="default"/>
      </w:rPr>
    </w:lvl>
    <w:lvl w:ilvl="1" w:tplc="B9DEF09A">
      <w:start w:val="1"/>
      <w:numFmt w:val="bullet"/>
      <w:lvlText w:val="o"/>
      <w:lvlJc w:val="left"/>
      <w:pPr>
        <w:ind w:left="1080" w:hanging="360"/>
      </w:pPr>
      <w:rPr>
        <w:rFonts w:ascii="Courier New" w:hAnsi="Courier New" w:hint="default"/>
      </w:rPr>
    </w:lvl>
    <w:lvl w:ilvl="2" w:tplc="0336AAEC">
      <w:start w:val="1"/>
      <w:numFmt w:val="bullet"/>
      <w:lvlText w:val=""/>
      <w:lvlJc w:val="left"/>
      <w:pPr>
        <w:ind w:left="1800" w:hanging="360"/>
      </w:pPr>
      <w:rPr>
        <w:rFonts w:ascii="Wingdings" w:hAnsi="Wingdings" w:hint="default"/>
      </w:rPr>
    </w:lvl>
    <w:lvl w:ilvl="3" w:tplc="8E26CE9E">
      <w:start w:val="1"/>
      <w:numFmt w:val="bullet"/>
      <w:lvlText w:val=""/>
      <w:lvlJc w:val="left"/>
      <w:pPr>
        <w:ind w:left="2520" w:hanging="360"/>
      </w:pPr>
      <w:rPr>
        <w:rFonts w:ascii="Symbol" w:hAnsi="Symbol" w:hint="default"/>
      </w:rPr>
    </w:lvl>
    <w:lvl w:ilvl="4" w:tplc="05A86EFA">
      <w:start w:val="1"/>
      <w:numFmt w:val="bullet"/>
      <w:lvlText w:val="o"/>
      <w:lvlJc w:val="left"/>
      <w:pPr>
        <w:ind w:left="3240" w:hanging="360"/>
      </w:pPr>
      <w:rPr>
        <w:rFonts w:ascii="Courier New" w:hAnsi="Courier New" w:hint="default"/>
      </w:rPr>
    </w:lvl>
    <w:lvl w:ilvl="5" w:tplc="CC185388">
      <w:start w:val="1"/>
      <w:numFmt w:val="bullet"/>
      <w:lvlText w:val=""/>
      <w:lvlJc w:val="left"/>
      <w:pPr>
        <w:ind w:left="3960" w:hanging="360"/>
      </w:pPr>
      <w:rPr>
        <w:rFonts w:ascii="Wingdings" w:hAnsi="Wingdings" w:hint="default"/>
      </w:rPr>
    </w:lvl>
    <w:lvl w:ilvl="6" w:tplc="D97E7266">
      <w:start w:val="1"/>
      <w:numFmt w:val="bullet"/>
      <w:lvlText w:val=""/>
      <w:lvlJc w:val="left"/>
      <w:pPr>
        <w:ind w:left="4680" w:hanging="360"/>
      </w:pPr>
      <w:rPr>
        <w:rFonts w:ascii="Symbol" w:hAnsi="Symbol" w:hint="default"/>
      </w:rPr>
    </w:lvl>
    <w:lvl w:ilvl="7" w:tplc="2DEAF2FC">
      <w:start w:val="1"/>
      <w:numFmt w:val="bullet"/>
      <w:lvlText w:val="o"/>
      <w:lvlJc w:val="left"/>
      <w:pPr>
        <w:ind w:left="5400" w:hanging="360"/>
      </w:pPr>
      <w:rPr>
        <w:rFonts w:ascii="Courier New" w:hAnsi="Courier New" w:hint="default"/>
      </w:rPr>
    </w:lvl>
    <w:lvl w:ilvl="8" w:tplc="6AF26280">
      <w:start w:val="1"/>
      <w:numFmt w:val="bullet"/>
      <w:lvlText w:val=""/>
      <w:lvlJc w:val="left"/>
      <w:pPr>
        <w:ind w:left="6120" w:hanging="360"/>
      </w:pPr>
      <w:rPr>
        <w:rFonts w:ascii="Wingdings" w:hAnsi="Wingdings" w:hint="default"/>
      </w:rPr>
    </w:lvl>
  </w:abstractNum>
  <w:abstractNum w:abstractNumId="22" w15:restartNumberingAfterBreak="0">
    <w:nsid w:val="79574BA9"/>
    <w:multiLevelType w:val="hybridMultilevel"/>
    <w:tmpl w:val="BAAC0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47833874">
    <w:abstractNumId w:val="2"/>
  </w:num>
  <w:num w:numId="2" w16cid:durableId="1174763043">
    <w:abstractNumId w:val="13"/>
  </w:num>
  <w:num w:numId="3" w16cid:durableId="77143260">
    <w:abstractNumId w:val="15"/>
  </w:num>
  <w:num w:numId="4" w16cid:durableId="1224873729">
    <w:abstractNumId w:val="11"/>
  </w:num>
  <w:num w:numId="5" w16cid:durableId="39716032">
    <w:abstractNumId w:val="14"/>
  </w:num>
  <w:num w:numId="6" w16cid:durableId="1982034103">
    <w:abstractNumId w:val="21"/>
  </w:num>
  <w:num w:numId="7" w16cid:durableId="464936608">
    <w:abstractNumId w:val="22"/>
  </w:num>
  <w:num w:numId="8" w16cid:durableId="1983533184">
    <w:abstractNumId w:val="17"/>
  </w:num>
  <w:num w:numId="9" w16cid:durableId="1819418102">
    <w:abstractNumId w:val="6"/>
  </w:num>
  <w:num w:numId="10" w16cid:durableId="1429815628">
    <w:abstractNumId w:val="14"/>
  </w:num>
  <w:num w:numId="11" w16cid:durableId="778723771">
    <w:abstractNumId w:val="5"/>
  </w:num>
  <w:num w:numId="12" w16cid:durableId="1165168924">
    <w:abstractNumId w:val="8"/>
  </w:num>
  <w:num w:numId="13" w16cid:durableId="388380652">
    <w:abstractNumId w:val="19"/>
  </w:num>
  <w:num w:numId="14" w16cid:durableId="1895575898">
    <w:abstractNumId w:val="16"/>
  </w:num>
  <w:num w:numId="15" w16cid:durableId="1207064835">
    <w:abstractNumId w:val="10"/>
  </w:num>
  <w:num w:numId="16" w16cid:durableId="1940679493">
    <w:abstractNumId w:val="1"/>
  </w:num>
  <w:num w:numId="17" w16cid:durableId="1008213256">
    <w:abstractNumId w:val="20"/>
  </w:num>
  <w:num w:numId="18" w16cid:durableId="1277105992">
    <w:abstractNumId w:val="4"/>
  </w:num>
  <w:num w:numId="19" w16cid:durableId="161825089">
    <w:abstractNumId w:val="7"/>
  </w:num>
  <w:num w:numId="20" w16cid:durableId="1553154095">
    <w:abstractNumId w:val="3"/>
  </w:num>
  <w:num w:numId="21" w16cid:durableId="1122767047">
    <w:abstractNumId w:val="12"/>
  </w:num>
  <w:num w:numId="22" w16cid:durableId="1371758459">
    <w:abstractNumId w:val="0"/>
  </w:num>
  <w:num w:numId="23" w16cid:durableId="717627818">
    <w:abstractNumId w:val="9"/>
  </w:num>
  <w:num w:numId="24" w16cid:durableId="2071270980">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09"/>
    <w:rsid w:val="00000A57"/>
    <w:rsid w:val="000015CA"/>
    <w:rsid w:val="00002EAE"/>
    <w:rsid w:val="0000586F"/>
    <w:rsid w:val="00011F87"/>
    <w:rsid w:val="00012E86"/>
    <w:rsid w:val="0001319C"/>
    <w:rsid w:val="00016646"/>
    <w:rsid w:val="00027B72"/>
    <w:rsid w:val="000316CE"/>
    <w:rsid w:val="0003341D"/>
    <w:rsid w:val="000473B2"/>
    <w:rsid w:val="00051AAE"/>
    <w:rsid w:val="00051D0A"/>
    <w:rsid w:val="000548CD"/>
    <w:rsid w:val="000564A5"/>
    <w:rsid w:val="00060269"/>
    <w:rsid w:val="00067BA0"/>
    <w:rsid w:val="0007374A"/>
    <w:rsid w:val="00075560"/>
    <w:rsid w:val="00075FA4"/>
    <w:rsid w:val="000768AE"/>
    <w:rsid w:val="00087882"/>
    <w:rsid w:val="00096032"/>
    <w:rsid w:val="00096EF6"/>
    <w:rsid w:val="000A0CEF"/>
    <w:rsid w:val="000A6F03"/>
    <w:rsid w:val="000A735F"/>
    <w:rsid w:val="000B1ED5"/>
    <w:rsid w:val="000B2421"/>
    <w:rsid w:val="000B6A7C"/>
    <w:rsid w:val="000C0C50"/>
    <w:rsid w:val="000C321A"/>
    <w:rsid w:val="000C359E"/>
    <w:rsid w:val="000C3A3E"/>
    <w:rsid w:val="000C44A3"/>
    <w:rsid w:val="000C6744"/>
    <w:rsid w:val="000C6F2E"/>
    <w:rsid w:val="000D0401"/>
    <w:rsid w:val="000D2B4D"/>
    <w:rsid w:val="000D463E"/>
    <w:rsid w:val="000D4C84"/>
    <w:rsid w:val="000D6984"/>
    <w:rsid w:val="000E125B"/>
    <w:rsid w:val="000E167A"/>
    <w:rsid w:val="000E7B93"/>
    <w:rsid w:val="000F1F71"/>
    <w:rsid w:val="000F522B"/>
    <w:rsid w:val="000F67E8"/>
    <w:rsid w:val="00102A35"/>
    <w:rsid w:val="00103BB9"/>
    <w:rsid w:val="00104C90"/>
    <w:rsid w:val="0012027D"/>
    <w:rsid w:val="00120776"/>
    <w:rsid w:val="00121491"/>
    <w:rsid w:val="00132718"/>
    <w:rsid w:val="00133495"/>
    <w:rsid w:val="00135AE6"/>
    <w:rsid w:val="00137FD0"/>
    <w:rsid w:val="0014184C"/>
    <w:rsid w:val="00141F0C"/>
    <w:rsid w:val="0014266D"/>
    <w:rsid w:val="00143AA8"/>
    <w:rsid w:val="00143BBB"/>
    <w:rsid w:val="00143F8E"/>
    <w:rsid w:val="001458CA"/>
    <w:rsid w:val="0014639F"/>
    <w:rsid w:val="00150762"/>
    <w:rsid w:val="00164F4C"/>
    <w:rsid w:val="00167470"/>
    <w:rsid w:val="00167C0B"/>
    <w:rsid w:val="00170F87"/>
    <w:rsid w:val="00183A7B"/>
    <w:rsid w:val="00184B81"/>
    <w:rsid w:val="00185233"/>
    <w:rsid w:val="001879A6"/>
    <w:rsid w:val="00191047"/>
    <w:rsid w:val="00191E93"/>
    <w:rsid w:val="001936C3"/>
    <w:rsid w:val="001975D3"/>
    <w:rsid w:val="001A5474"/>
    <w:rsid w:val="001B0693"/>
    <w:rsid w:val="001B1DF8"/>
    <w:rsid w:val="001C2902"/>
    <w:rsid w:val="001C5BE2"/>
    <w:rsid w:val="001C615A"/>
    <w:rsid w:val="001D0CAF"/>
    <w:rsid w:val="001D2750"/>
    <w:rsid w:val="001D63F8"/>
    <w:rsid w:val="001E3522"/>
    <w:rsid w:val="001E5D31"/>
    <w:rsid w:val="001F14B2"/>
    <w:rsid w:val="001F1C01"/>
    <w:rsid w:val="002036EE"/>
    <w:rsid w:val="00203C37"/>
    <w:rsid w:val="00204A01"/>
    <w:rsid w:val="00207B97"/>
    <w:rsid w:val="00213C5C"/>
    <w:rsid w:val="0023473D"/>
    <w:rsid w:val="002378BA"/>
    <w:rsid w:val="002414C9"/>
    <w:rsid w:val="0024493C"/>
    <w:rsid w:val="00247AB6"/>
    <w:rsid w:val="00247C8F"/>
    <w:rsid w:val="00247F6C"/>
    <w:rsid w:val="00255758"/>
    <w:rsid w:val="002575DD"/>
    <w:rsid w:val="00257E1B"/>
    <w:rsid w:val="00263455"/>
    <w:rsid w:val="00266B37"/>
    <w:rsid w:val="002709CC"/>
    <w:rsid w:val="00282EDD"/>
    <w:rsid w:val="0028507B"/>
    <w:rsid w:val="00287618"/>
    <w:rsid w:val="0029255A"/>
    <w:rsid w:val="002951AD"/>
    <w:rsid w:val="00295C7C"/>
    <w:rsid w:val="002970AD"/>
    <w:rsid w:val="002A2BC1"/>
    <w:rsid w:val="002A319B"/>
    <w:rsid w:val="002A7C86"/>
    <w:rsid w:val="002B02D0"/>
    <w:rsid w:val="002B2153"/>
    <w:rsid w:val="002B38AC"/>
    <w:rsid w:val="002C237E"/>
    <w:rsid w:val="002C3179"/>
    <w:rsid w:val="002C5F7F"/>
    <w:rsid w:val="002C78BE"/>
    <w:rsid w:val="002D1379"/>
    <w:rsid w:val="002D739C"/>
    <w:rsid w:val="002D7C13"/>
    <w:rsid w:val="002E11EA"/>
    <w:rsid w:val="002E644F"/>
    <w:rsid w:val="002E6483"/>
    <w:rsid w:val="002F150E"/>
    <w:rsid w:val="002F4A82"/>
    <w:rsid w:val="00304033"/>
    <w:rsid w:val="00311B29"/>
    <w:rsid w:val="00312AC6"/>
    <w:rsid w:val="003144F9"/>
    <w:rsid w:val="00317B9B"/>
    <w:rsid w:val="0032034E"/>
    <w:rsid w:val="0032321D"/>
    <w:rsid w:val="00324C80"/>
    <w:rsid w:val="00330C2D"/>
    <w:rsid w:val="0033113D"/>
    <w:rsid w:val="00333C6D"/>
    <w:rsid w:val="003354FA"/>
    <w:rsid w:val="00337B01"/>
    <w:rsid w:val="003404E8"/>
    <w:rsid w:val="00341167"/>
    <w:rsid w:val="00343ABC"/>
    <w:rsid w:val="00345C3A"/>
    <w:rsid w:val="0034656A"/>
    <w:rsid w:val="003541A6"/>
    <w:rsid w:val="00365B1D"/>
    <w:rsid w:val="00366CAC"/>
    <w:rsid w:val="003674B3"/>
    <w:rsid w:val="003731C9"/>
    <w:rsid w:val="003741EC"/>
    <w:rsid w:val="003752B0"/>
    <w:rsid w:val="00375E7F"/>
    <w:rsid w:val="00380EA5"/>
    <w:rsid w:val="003847C5"/>
    <w:rsid w:val="003912B0"/>
    <w:rsid w:val="00391335"/>
    <w:rsid w:val="00392CC2"/>
    <w:rsid w:val="0039328F"/>
    <w:rsid w:val="0039415D"/>
    <w:rsid w:val="003957B5"/>
    <w:rsid w:val="003A108C"/>
    <w:rsid w:val="003A26E5"/>
    <w:rsid w:val="003A319D"/>
    <w:rsid w:val="003A4E11"/>
    <w:rsid w:val="003A56DD"/>
    <w:rsid w:val="003A7488"/>
    <w:rsid w:val="003B1FCC"/>
    <w:rsid w:val="003B2BC3"/>
    <w:rsid w:val="003B4A54"/>
    <w:rsid w:val="003B52C1"/>
    <w:rsid w:val="003B6BE4"/>
    <w:rsid w:val="003B7828"/>
    <w:rsid w:val="003B7D33"/>
    <w:rsid w:val="003C00CD"/>
    <w:rsid w:val="003C0ACD"/>
    <w:rsid w:val="003C2A2E"/>
    <w:rsid w:val="003C783F"/>
    <w:rsid w:val="003D0715"/>
    <w:rsid w:val="003D0F57"/>
    <w:rsid w:val="003D4F2A"/>
    <w:rsid w:val="003D78E0"/>
    <w:rsid w:val="003E3E72"/>
    <w:rsid w:val="003E4500"/>
    <w:rsid w:val="003E5616"/>
    <w:rsid w:val="003F3B10"/>
    <w:rsid w:val="003F3DC1"/>
    <w:rsid w:val="004026B9"/>
    <w:rsid w:val="0040466C"/>
    <w:rsid w:val="00416928"/>
    <w:rsid w:val="0041712D"/>
    <w:rsid w:val="00420B54"/>
    <w:rsid w:val="00433341"/>
    <w:rsid w:val="00436767"/>
    <w:rsid w:val="00440EC5"/>
    <w:rsid w:val="004412C7"/>
    <w:rsid w:val="00441ACA"/>
    <w:rsid w:val="004438E5"/>
    <w:rsid w:val="00450F5C"/>
    <w:rsid w:val="004545A6"/>
    <w:rsid w:val="004546D8"/>
    <w:rsid w:val="004571EF"/>
    <w:rsid w:val="00460B71"/>
    <w:rsid w:val="00462095"/>
    <w:rsid w:val="004629EA"/>
    <w:rsid w:val="00464032"/>
    <w:rsid w:val="004715D0"/>
    <w:rsid w:val="00471C32"/>
    <w:rsid w:val="00474323"/>
    <w:rsid w:val="00476E42"/>
    <w:rsid w:val="004811DD"/>
    <w:rsid w:val="00482294"/>
    <w:rsid w:val="0049037F"/>
    <w:rsid w:val="00490BCA"/>
    <w:rsid w:val="00496014"/>
    <w:rsid w:val="00497A76"/>
    <w:rsid w:val="004A0766"/>
    <w:rsid w:val="004A36EA"/>
    <w:rsid w:val="004A3D35"/>
    <w:rsid w:val="004A6C9D"/>
    <w:rsid w:val="004A7529"/>
    <w:rsid w:val="004B455F"/>
    <w:rsid w:val="004C07A6"/>
    <w:rsid w:val="004C28AD"/>
    <w:rsid w:val="004C6C9D"/>
    <w:rsid w:val="004C7694"/>
    <w:rsid w:val="004D11FE"/>
    <w:rsid w:val="004D1B58"/>
    <w:rsid w:val="004E2AD2"/>
    <w:rsid w:val="004E5F36"/>
    <w:rsid w:val="004F2058"/>
    <w:rsid w:val="004F4188"/>
    <w:rsid w:val="004F679C"/>
    <w:rsid w:val="0051005F"/>
    <w:rsid w:val="00510447"/>
    <w:rsid w:val="0051754D"/>
    <w:rsid w:val="00517B34"/>
    <w:rsid w:val="0052030F"/>
    <w:rsid w:val="0052060D"/>
    <w:rsid w:val="00521DE3"/>
    <w:rsid w:val="0052638A"/>
    <w:rsid w:val="005263B6"/>
    <w:rsid w:val="00534CF3"/>
    <w:rsid w:val="005354F4"/>
    <w:rsid w:val="00537FB8"/>
    <w:rsid w:val="00540132"/>
    <w:rsid w:val="005437AB"/>
    <w:rsid w:val="00554EA4"/>
    <w:rsid w:val="005559D2"/>
    <w:rsid w:val="005603B9"/>
    <w:rsid w:val="00563E70"/>
    <w:rsid w:val="0056417A"/>
    <w:rsid w:val="00565D45"/>
    <w:rsid w:val="00566967"/>
    <w:rsid w:val="00573701"/>
    <w:rsid w:val="00573B40"/>
    <w:rsid w:val="005775D1"/>
    <w:rsid w:val="005776F9"/>
    <w:rsid w:val="005817F6"/>
    <w:rsid w:val="005830D3"/>
    <w:rsid w:val="0058531A"/>
    <w:rsid w:val="00586A55"/>
    <w:rsid w:val="00587676"/>
    <w:rsid w:val="0058782C"/>
    <w:rsid w:val="005908F9"/>
    <w:rsid w:val="0059170C"/>
    <w:rsid w:val="005A5D62"/>
    <w:rsid w:val="005B0717"/>
    <w:rsid w:val="005B1C70"/>
    <w:rsid w:val="005B2CB7"/>
    <w:rsid w:val="005B4B28"/>
    <w:rsid w:val="005C13A2"/>
    <w:rsid w:val="005C69D8"/>
    <w:rsid w:val="005C7C83"/>
    <w:rsid w:val="005D0394"/>
    <w:rsid w:val="005D1151"/>
    <w:rsid w:val="005D3751"/>
    <w:rsid w:val="005D3A74"/>
    <w:rsid w:val="005D55AE"/>
    <w:rsid w:val="005D87E5"/>
    <w:rsid w:val="005E1799"/>
    <w:rsid w:val="005E4CB1"/>
    <w:rsid w:val="005F0285"/>
    <w:rsid w:val="005F055D"/>
    <w:rsid w:val="005F0CFE"/>
    <w:rsid w:val="005F18CB"/>
    <w:rsid w:val="005F638B"/>
    <w:rsid w:val="006019C6"/>
    <w:rsid w:val="00604713"/>
    <w:rsid w:val="0060768A"/>
    <w:rsid w:val="00616937"/>
    <w:rsid w:val="00630A2D"/>
    <w:rsid w:val="00631628"/>
    <w:rsid w:val="0063186E"/>
    <w:rsid w:val="00640187"/>
    <w:rsid w:val="00643C99"/>
    <w:rsid w:val="00653AEA"/>
    <w:rsid w:val="00654A14"/>
    <w:rsid w:val="00662006"/>
    <w:rsid w:val="0067132D"/>
    <w:rsid w:val="00674D1C"/>
    <w:rsid w:val="0067575B"/>
    <w:rsid w:val="006804D0"/>
    <w:rsid w:val="00680AC1"/>
    <w:rsid w:val="006858D3"/>
    <w:rsid w:val="006876A4"/>
    <w:rsid w:val="006A1876"/>
    <w:rsid w:val="006A5253"/>
    <w:rsid w:val="006B000F"/>
    <w:rsid w:val="006B5DE3"/>
    <w:rsid w:val="006B5DFB"/>
    <w:rsid w:val="006C02AB"/>
    <w:rsid w:val="006C4129"/>
    <w:rsid w:val="006C471F"/>
    <w:rsid w:val="006C6876"/>
    <w:rsid w:val="006C6CBF"/>
    <w:rsid w:val="006C7E67"/>
    <w:rsid w:val="006D51FA"/>
    <w:rsid w:val="006D7AB4"/>
    <w:rsid w:val="006E024F"/>
    <w:rsid w:val="006E28F0"/>
    <w:rsid w:val="006E3BBF"/>
    <w:rsid w:val="006E5462"/>
    <w:rsid w:val="006F11E3"/>
    <w:rsid w:val="006F232B"/>
    <w:rsid w:val="006F529C"/>
    <w:rsid w:val="006F56C7"/>
    <w:rsid w:val="006F7367"/>
    <w:rsid w:val="006F9C7E"/>
    <w:rsid w:val="007000EA"/>
    <w:rsid w:val="00700827"/>
    <w:rsid w:val="00712F54"/>
    <w:rsid w:val="007201E3"/>
    <w:rsid w:val="00723561"/>
    <w:rsid w:val="007345FE"/>
    <w:rsid w:val="00734F62"/>
    <w:rsid w:val="00740D2D"/>
    <w:rsid w:val="00741B7F"/>
    <w:rsid w:val="00743154"/>
    <w:rsid w:val="007549A1"/>
    <w:rsid w:val="00755DF8"/>
    <w:rsid w:val="007568D2"/>
    <w:rsid w:val="00766DBE"/>
    <w:rsid w:val="0076799F"/>
    <w:rsid w:val="00772D2D"/>
    <w:rsid w:val="00774219"/>
    <w:rsid w:val="00775EF9"/>
    <w:rsid w:val="00776820"/>
    <w:rsid w:val="00782C8E"/>
    <w:rsid w:val="0078793B"/>
    <w:rsid w:val="00790433"/>
    <w:rsid w:val="00795675"/>
    <w:rsid w:val="00795F0F"/>
    <w:rsid w:val="007961D6"/>
    <w:rsid w:val="007A28A0"/>
    <w:rsid w:val="007A2FD5"/>
    <w:rsid w:val="007A3872"/>
    <w:rsid w:val="007A48DA"/>
    <w:rsid w:val="007A5CEA"/>
    <w:rsid w:val="007B0FD7"/>
    <w:rsid w:val="007B14DE"/>
    <w:rsid w:val="007B50E8"/>
    <w:rsid w:val="007C0A86"/>
    <w:rsid w:val="007C0D5B"/>
    <w:rsid w:val="007C263D"/>
    <w:rsid w:val="007C3038"/>
    <w:rsid w:val="007C5EDE"/>
    <w:rsid w:val="007C7AB3"/>
    <w:rsid w:val="007E0CE9"/>
    <w:rsid w:val="007E0E0C"/>
    <w:rsid w:val="007E3989"/>
    <w:rsid w:val="007F2555"/>
    <w:rsid w:val="007F74FE"/>
    <w:rsid w:val="008012E3"/>
    <w:rsid w:val="0080774E"/>
    <w:rsid w:val="0081111D"/>
    <w:rsid w:val="0081342C"/>
    <w:rsid w:val="00815B75"/>
    <w:rsid w:val="0081773F"/>
    <w:rsid w:val="00817E01"/>
    <w:rsid w:val="008241C9"/>
    <w:rsid w:val="008248C3"/>
    <w:rsid w:val="0083178A"/>
    <w:rsid w:val="00840421"/>
    <w:rsid w:val="008409AD"/>
    <w:rsid w:val="008420F3"/>
    <w:rsid w:val="00860552"/>
    <w:rsid w:val="0086068C"/>
    <w:rsid w:val="0087140C"/>
    <w:rsid w:val="0087321E"/>
    <w:rsid w:val="00873C6F"/>
    <w:rsid w:val="0087744B"/>
    <w:rsid w:val="00883E01"/>
    <w:rsid w:val="00886EFE"/>
    <w:rsid w:val="00893793"/>
    <w:rsid w:val="00894D00"/>
    <w:rsid w:val="008A0E0E"/>
    <w:rsid w:val="008A185E"/>
    <w:rsid w:val="008A2732"/>
    <w:rsid w:val="008A5D56"/>
    <w:rsid w:val="008B0E2B"/>
    <w:rsid w:val="008B10BE"/>
    <w:rsid w:val="008B33D5"/>
    <w:rsid w:val="008B6E10"/>
    <w:rsid w:val="008C167F"/>
    <w:rsid w:val="008C180A"/>
    <w:rsid w:val="008C39D5"/>
    <w:rsid w:val="008C492D"/>
    <w:rsid w:val="008D5DEE"/>
    <w:rsid w:val="008E1BAB"/>
    <w:rsid w:val="008E21B7"/>
    <w:rsid w:val="008E53A9"/>
    <w:rsid w:val="008F09DE"/>
    <w:rsid w:val="008F1F36"/>
    <w:rsid w:val="008F3DB5"/>
    <w:rsid w:val="008F4CB1"/>
    <w:rsid w:val="008F4EEB"/>
    <w:rsid w:val="00902276"/>
    <w:rsid w:val="00904240"/>
    <w:rsid w:val="0091228A"/>
    <w:rsid w:val="00915635"/>
    <w:rsid w:val="009160D3"/>
    <w:rsid w:val="009207F1"/>
    <w:rsid w:val="00921328"/>
    <w:rsid w:val="0093038A"/>
    <w:rsid w:val="009306C6"/>
    <w:rsid w:val="00930AB9"/>
    <w:rsid w:val="0093129C"/>
    <w:rsid w:val="00932E34"/>
    <w:rsid w:val="00936F11"/>
    <w:rsid w:val="00946BFF"/>
    <w:rsid w:val="00957F74"/>
    <w:rsid w:val="00961408"/>
    <w:rsid w:val="00970201"/>
    <w:rsid w:val="00971D03"/>
    <w:rsid w:val="00973D48"/>
    <w:rsid w:val="009817DA"/>
    <w:rsid w:val="00986667"/>
    <w:rsid w:val="009869E1"/>
    <w:rsid w:val="009877E3"/>
    <w:rsid w:val="0099086C"/>
    <w:rsid w:val="00994CBC"/>
    <w:rsid w:val="00996512"/>
    <w:rsid w:val="009A06B5"/>
    <w:rsid w:val="009A3E0D"/>
    <w:rsid w:val="009A5165"/>
    <w:rsid w:val="009B02F7"/>
    <w:rsid w:val="009B5348"/>
    <w:rsid w:val="009B718D"/>
    <w:rsid w:val="009C458B"/>
    <w:rsid w:val="009C5B4C"/>
    <w:rsid w:val="009D01A2"/>
    <w:rsid w:val="009D261B"/>
    <w:rsid w:val="009D26C9"/>
    <w:rsid w:val="009D65E7"/>
    <w:rsid w:val="009E1065"/>
    <w:rsid w:val="009E1CDF"/>
    <w:rsid w:val="009F0193"/>
    <w:rsid w:val="009F2935"/>
    <w:rsid w:val="009F2B78"/>
    <w:rsid w:val="009F7A5B"/>
    <w:rsid w:val="00A02D66"/>
    <w:rsid w:val="00A05868"/>
    <w:rsid w:val="00A071A3"/>
    <w:rsid w:val="00A13B3A"/>
    <w:rsid w:val="00A344B7"/>
    <w:rsid w:val="00A377AF"/>
    <w:rsid w:val="00A3B4BD"/>
    <w:rsid w:val="00A42C2F"/>
    <w:rsid w:val="00A454A4"/>
    <w:rsid w:val="00A55852"/>
    <w:rsid w:val="00A572D2"/>
    <w:rsid w:val="00A62082"/>
    <w:rsid w:val="00A64F18"/>
    <w:rsid w:val="00A655FE"/>
    <w:rsid w:val="00A6572A"/>
    <w:rsid w:val="00A7441C"/>
    <w:rsid w:val="00A75CC3"/>
    <w:rsid w:val="00A85C15"/>
    <w:rsid w:val="00A90A1C"/>
    <w:rsid w:val="00A91D95"/>
    <w:rsid w:val="00A9291E"/>
    <w:rsid w:val="00AA2FB3"/>
    <w:rsid w:val="00AA41D1"/>
    <w:rsid w:val="00AA7057"/>
    <w:rsid w:val="00AA7DD2"/>
    <w:rsid w:val="00AB2C2B"/>
    <w:rsid w:val="00AB508B"/>
    <w:rsid w:val="00AC014B"/>
    <w:rsid w:val="00AC0BDB"/>
    <w:rsid w:val="00AC4248"/>
    <w:rsid w:val="00AC73CB"/>
    <w:rsid w:val="00AD096E"/>
    <w:rsid w:val="00AD7047"/>
    <w:rsid w:val="00AF07C1"/>
    <w:rsid w:val="00AF7774"/>
    <w:rsid w:val="00B04FA0"/>
    <w:rsid w:val="00B07BCA"/>
    <w:rsid w:val="00B1241F"/>
    <w:rsid w:val="00B17F35"/>
    <w:rsid w:val="00B209A8"/>
    <w:rsid w:val="00B221B8"/>
    <w:rsid w:val="00B228F7"/>
    <w:rsid w:val="00B2378A"/>
    <w:rsid w:val="00B278D8"/>
    <w:rsid w:val="00B42274"/>
    <w:rsid w:val="00B449B1"/>
    <w:rsid w:val="00B50379"/>
    <w:rsid w:val="00B50450"/>
    <w:rsid w:val="00B5116D"/>
    <w:rsid w:val="00B52D77"/>
    <w:rsid w:val="00B53DF7"/>
    <w:rsid w:val="00B569F1"/>
    <w:rsid w:val="00B56D76"/>
    <w:rsid w:val="00B64F09"/>
    <w:rsid w:val="00B6544C"/>
    <w:rsid w:val="00B77F7E"/>
    <w:rsid w:val="00B82178"/>
    <w:rsid w:val="00B82E64"/>
    <w:rsid w:val="00B83B9E"/>
    <w:rsid w:val="00B86702"/>
    <w:rsid w:val="00B94A91"/>
    <w:rsid w:val="00BA0231"/>
    <w:rsid w:val="00BA5B1E"/>
    <w:rsid w:val="00BB3550"/>
    <w:rsid w:val="00BB3B02"/>
    <w:rsid w:val="00BC229E"/>
    <w:rsid w:val="00BC7413"/>
    <w:rsid w:val="00BD0ED1"/>
    <w:rsid w:val="00BD3604"/>
    <w:rsid w:val="00BD50F0"/>
    <w:rsid w:val="00BE2DE6"/>
    <w:rsid w:val="00BE6859"/>
    <w:rsid w:val="00BF17A6"/>
    <w:rsid w:val="00BF770C"/>
    <w:rsid w:val="00BF78FF"/>
    <w:rsid w:val="00C005CC"/>
    <w:rsid w:val="00C01C7C"/>
    <w:rsid w:val="00C06C5B"/>
    <w:rsid w:val="00C12718"/>
    <w:rsid w:val="00C152E3"/>
    <w:rsid w:val="00C16E01"/>
    <w:rsid w:val="00C23954"/>
    <w:rsid w:val="00C25AB3"/>
    <w:rsid w:val="00C2773D"/>
    <w:rsid w:val="00C31FA9"/>
    <w:rsid w:val="00C45D10"/>
    <w:rsid w:val="00C46495"/>
    <w:rsid w:val="00C50D8A"/>
    <w:rsid w:val="00C5101E"/>
    <w:rsid w:val="00C53DFB"/>
    <w:rsid w:val="00C555A3"/>
    <w:rsid w:val="00C56925"/>
    <w:rsid w:val="00C6057C"/>
    <w:rsid w:val="00C62519"/>
    <w:rsid w:val="00C62766"/>
    <w:rsid w:val="00C711A3"/>
    <w:rsid w:val="00C73638"/>
    <w:rsid w:val="00C77DF8"/>
    <w:rsid w:val="00C803E2"/>
    <w:rsid w:val="00C81042"/>
    <w:rsid w:val="00C816D5"/>
    <w:rsid w:val="00C8432B"/>
    <w:rsid w:val="00C847CE"/>
    <w:rsid w:val="00C8655B"/>
    <w:rsid w:val="00C86B07"/>
    <w:rsid w:val="00C871FC"/>
    <w:rsid w:val="00C9088B"/>
    <w:rsid w:val="00C9251C"/>
    <w:rsid w:val="00C9280F"/>
    <w:rsid w:val="00CA0B4D"/>
    <w:rsid w:val="00CA4790"/>
    <w:rsid w:val="00CA4EFE"/>
    <w:rsid w:val="00CA5713"/>
    <w:rsid w:val="00CA6C39"/>
    <w:rsid w:val="00CA73B9"/>
    <w:rsid w:val="00CA7433"/>
    <w:rsid w:val="00CB0CDE"/>
    <w:rsid w:val="00CB4F1A"/>
    <w:rsid w:val="00CB5403"/>
    <w:rsid w:val="00CB69B4"/>
    <w:rsid w:val="00CC00A6"/>
    <w:rsid w:val="00CC0434"/>
    <w:rsid w:val="00CC1BC0"/>
    <w:rsid w:val="00CC3770"/>
    <w:rsid w:val="00CD1C0E"/>
    <w:rsid w:val="00CD62A3"/>
    <w:rsid w:val="00CE0EE5"/>
    <w:rsid w:val="00CF0B46"/>
    <w:rsid w:val="00CF77B3"/>
    <w:rsid w:val="00D001F2"/>
    <w:rsid w:val="00D01320"/>
    <w:rsid w:val="00D05AAE"/>
    <w:rsid w:val="00D166AA"/>
    <w:rsid w:val="00D16D9D"/>
    <w:rsid w:val="00D171B3"/>
    <w:rsid w:val="00D22681"/>
    <w:rsid w:val="00D33A68"/>
    <w:rsid w:val="00D33D21"/>
    <w:rsid w:val="00D35235"/>
    <w:rsid w:val="00D47E29"/>
    <w:rsid w:val="00D528B8"/>
    <w:rsid w:val="00D52E89"/>
    <w:rsid w:val="00D53242"/>
    <w:rsid w:val="00D5371C"/>
    <w:rsid w:val="00D57690"/>
    <w:rsid w:val="00D64E38"/>
    <w:rsid w:val="00D6603F"/>
    <w:rsid w:val="00D66EB2"/>
    <w:rsid w:val="00D6B56E"/>
    <w:rsid w:val="00D730D2"/>
    <w:rsid w:val="00D74701"/>
    <w:rsid w:val="00D77A69"/>
    <w:rsid w:val="00D80953"/>
    <w:rsid w:val="00D83116"/>
    <w:rsid w:val="00D83227"/>
    <w:rsid w:val="00D83D55"/>
    <w:rsid w:val="00D85240"/>
    <w:rsid w:val="00D9025A"/>
    <w:rsid w:val="00D92302"/>
    <w:rsid w:val="00DA0F95"/>
    <w:rsid w:val="00DA6717"/>
    <w:rsid w:val="00DB05DE"/>
    <w:rsid w:val="00DB2ABE"/>
    <w:rsid w:val="00DC1A35"/>
    <w:rsid w:val="00DC323D"/>
    <w:rsid w:val="00DC59DE"/>
    <w:rsid w:val="00DD267A"/>
    <w:rsid w:val="00DD3138"/>
    <w:rsid w:val="00DE431D"/>
    <w:rsid w:val="00DE5C7B"/>
    <w:rsid w:val="00DF0D0E"/>
    <w:rsid w:val="00DF1AE2"/>
    <w:rsid w:val="00E069AC"/>
    <w:rsid w:val="00E07534"/>
    <w:rsid w:val="00E11ABA"/>
    <w:rsid w:val="00E1459C"/>
    <w:rsid w:val="00E14F3D"/>
    <w:rsid w:val="00E1682F"/>
    <w:rsid w:val="00E174E8"/>
    <w:rsid w:val="00E25269"/>
    <w:rsid w:val="00E26F1A"/>
    <w:rsid w:val="00E35111"/>
    <w:rsid w:val="00E40C0A"/>
    <w:rsid w:val="00E446E5"/>
    <w:rsid w:val="00E45477"/>
    <w:rsid w:val="00E57F68"/>
    <w:rsid w:val="00E65206"/>
    <w:rsid w:val="00E66375"/>
    <w:rsid w:val="00E66446"/>
    <w:rsid w:val="00E679F0"/>
    <w:rsid w:val="00E71CA9"/>
    <w:rsid w:val="00E73676"/>
    <w:rsid w:val="00E7425A"/>
    <w:rsid w:val="00E74E20"/>
    <w:rsid w:val="00E80113"/>
    <w:rsid w:val="00E83755"/>
    <w:rsid w:val="00E8469B"/>
    <w:rsid w:val="00E84C46"/>
    <w:rsid w:val="00E87195"/>
    <w:rsid w:val="00E876A4"/>
    <w:rsid w:val="00E93D9B"/>
    <w:rsid w:val="00E94E4C"/>
    <w:rsid w:val="00EA1B45"/>
    <w:rsid w:val="00EA2974"/>
    <w:rsid w:val="00EA5CE7"/>
    <w:rsid w:val="00EA5DDB"/>
    <w:rsid w:val="00EA713D"/>
    <w:rsid w:val="00EB1AAC"/>
    <w:rsid w:val="00EB31A7"/>
    <w:rsid w:val="00EB444F"/>
    <w:rsid w:val="00EC036E"/>
    <w:rsid w:val="00EC1811"/>
    <w:rsid w:val="00EC1B24"/>
    <w:rsid w:val="00EC21B6"/>
    <w:rsid w:val="00EC3179"/>
    <w:rsid w:val="00ED2FA4"/>
    <w:rsid w:val="00ED6BFA"/>
    <w:rsid w:val="00EE0D42"/>
    <w:rsid w:val="00EE5237"/>
    <w:rsid w:val="00EE5BF4"/>
    <w:rsid w:val="00EF26DE"/>
    <w:rsid w:val="00EF347D"/>
    <w:rsid w:val="00F02D64"/>
    <w:rsid w:val="00F04EA7"/>
    <w:rsid w:val="00F06387"/>
    <w:rsid w:val="00F1297A"/>
    <w:rsid w:val="00F16247"/>
    <w:rsid w:val="00F175EB"/>
    <w:rsid w:val="00F233EF"/>
    <w:rsid w:val="00F250CD"/>
    <w:rsid w:val="00F30DD2"/>
    <w:rsid w:val="00F344EC"/>
    <w:rsid w:val="00F35051"/>
    <w:rsid w:val="00F41137"/>
    <w:rsid w:val="00F431E5"/>
    <w:rsid w:val="00F46F6A"/>
    <w:rsid w:val="00F503BD"/>
    <w:rsid w:val="00F50ED8"/>
    <w:rsid w:val="00F60DD5"/>
    <w:rsid w:val="00F617F1"/>
    <w:rsid w:val="00F625B4"/>
    <w:rsid w:val="00F6419B"/>
    <w:rsid w:val="00F648CE"/>
    <w:rsid w:val="00F6738E"/>
    <w:rsid w:val="00F70CAE"/>
    <w:rsid w:val="00F719F3"/>
    <w:rsid w:val="00F820A5"/>
    <w:rsid w:val="00F8655A"/>
    <w:rsid w:val="00F8678B"/>
    <w:rsid w:val="00F86D06"/>
    <w:rsid w:val="00F874BC"/>
    <w:rsid w:val="00F901A4"/>
    <w:rsid w:val="00F90218"/>
    <w:rsid w:val="00F90C2C"/>
    <w:rsid w:val="00F92286"/>
    <w:rsid w:val="00FA1E3D"/>
    <w:rsid w:val="00FA49BF"/>
    <w:rsid w:val="00FB16A4"/>
    <w:rsid w:val="00FB64D1"/>
    <w:rsid w:val="00FB6CFA"/>
    <w:rsid w:val="00FB6F7A"/>
    <w:rsid w:val="00FC08DC"/>
    <w:rsid w:val="00FC141D"/>
    <w:rsid w:val="00FC39A2"/>
    <w:rsid w:val="00FC688D"/>
    <w:rsid w:val="00FD2A21"/>
    <w:rsid w:val="00FE1D86"/>
    <w:rsid w:val="00FE2146"/>
    <w:rsid w:val="00FE48D4"/>
    <w:rsid w:val="00FE5BF3"/>
    <w:rsid w:val="00FE6F65"/>
    <w:rsid w:val="00FF4082"/>
    <w:rsid w:val="00FF4B02"/>
    <w:rsid w:val="00FF6716"/>
    <w:rsid w:val="014D8A77"/>
    <w:rsid w:val="015B29A8"/>
    <w:rsid w:val="020F52F5"/>
    <w:rsid w:val="023004C7"/>
    <w:rsid w:val="024CA7FE"/>
    <w:rsid w:val="025218A4"/>
    <w:rsid w:val="02BB7D45"/>
    <w:rsid w:val="02BD6591"/>
    <w:rsid w:val="02CA0C3F"/>
    <w:rsid w:val="02E2148C"/>
    <w:rsid w:val="0318C453"/>
    <w:rsid w:val="035F361F"/>
    <w:rsid w:val="036EE437"/>
    <w:rsid w:val="03E4347F"/>
    <w:rsid w:val="04422720"/>
    <w:rsid w:val="04BAA7C5"/>
    <w:rsid w:val="04C89A9F"/>
    <w:rsid w:val="04CB2CD6"/>
    <w:rsid w:val="04F157B7"/>
    <w:rsid w:val="04FAAF3C"/>
    <w:rsid w:val="0520840D"/>
    <w:rsid w:val="054A3C2D"/>
    <w:rsid w:val="0572B1B2"/>
    <w:rsid w:val="05CC33A0"/>
    <w:rsid w:val="05FCF693"/>
    <w:rsid w:val="060A9DCF"/>
    <w:rsid w:val="0617B0F2"/>
    <w:rsid w:val="063EC693"/>
    <w:rsid w:val="06693593"/>
    <w:rsid w:val="068D8833"/>
    <w:rsid w:val="06E260FE"/>
    <w:rsid w:val="07254720"/>
    <w:rsid w:val="072A6C3B"/>
    <w:rsid w:val="075ADA36"/>
    <w:rsid w:val="0777F500"/>
    <w:rsid w:val="0796A1FA"/>
    <w:rsid w:val="07984032"/>
    <w:rsid w:val="07F8D805"/>
    <w:rsid w:val="083DB4BB"/>
    <w:rsid w:val="08469D37"/>
    <w:rsid w:val="088D035C"/>
    <w:rsid w:val="08BF44FE"/>
    <w:rsid w:val="08C13D46"/>
    <w:rsid w:val="08D9C724"/>
    <w:rsid w:val="08DC2966"/>
    <w:rsid w:val="094047BB"/>
    <w:rsid w:val="09E6150D"/>
    <w:rsid w:val="09F2D9C5"/>
    <w:rsid w:val="0A0B244D"/>
    <w:rsid w:val="0A1DFC38"/>
    <w:rsid w:val="0A57FC8B"/>
    <w:rsid w:val="0A66B378"/>
    <w:rsid w:val="0ADC59D8"/>
    <w:rsid w:val="0AE22954"/>
    <w:rsid w:val="0AF164E8"/>
    <w:rsid w:val="0B3452CC"/>
    <w:rsid w:val="0B4A2848"/>
    <w:rsid w:val="0B53E741"/>
    <w:rsid w:val="0B61F88B"/>
    <w:rsid w:val="0B8436E5"/>
    <w:rsid w:val="0C09E774"/>
    <w:rsid w:val="0C1415F6"/>
    <w:rsid w:val="0C154492"/>
    <w:rsid w:val="0C392A7F"/>
    <w:rsid w:val="0C790BA7"/>
    <w:rsid w:val="0C83AF78"/>
    <w:rsid w:val="0C83D474"/>
    <w:rsid w:val="0CBD7BDB"/>
    <w:rsid w:val="0DB21DA0"/>
    <w:rsid w:val="0DFE40C8"/>
    <w:rsid w:val="0E10AEC5"/>
    <w:rsid w:val="0E39D687"/>
    <w:rsid w:val="0E66288C"/>
    <w:rsid w:val="0E8B7F56"/>
    <w:rsid w:val="0EC405EB"/>
    <w:rsid w:val="0ED5ED50"/>
    <w:rsid w:val="0EEB33A0"/>
    <w:rsid w:val="0F00BF5A"/>
    <w:rsid w:val="0F2CA605"/>
    <w:rsid w:val="0F3E6D98"/>
    <w:rsid w:val="0F73F958"/>
    <w:rsid w:val="0FC29A72"/>
    <w:rsid w:val="0FF4385D"/>
    <w:rsid w:val="0FFBC88E"/>
    <w:rsid w:val="10074B9F"/>
    <w:rsid w:val="10476AEB"/>
    <w:rsid w:val="104CFB11"/>
    <w:rsid w:val="108C257A"/>
    <w:rsid w:val="109B6A1B"/>
    <w:rsid w:val="10FB383A"/>
    <w:rsid w:val="112418C9"/>
    <w:rsid w:val="1196CFA1"/>
    <w:rsid w:val="11AE9908"/>
    <w:rsid w:val="11D16A57"/>
    <w:rsid w:val="11D81FBE"/>
    <w:rsid w:val="128EB3EB"/>
    <w:rsid w:val="12B5C62E"/>
    <w:rsid w:val="13345AF0"/>
    <w:rsid w:val="134DB68F"/>
    <w:rsid w:val="1369E12B"/>
    <w:rsid w:val="136EA977"/>
    <w:rsid w:val="1378C72B"/>
    <w:rsid w:val="13B14DA6"/>
    <w:rsid w:val="1433B3E9"/>
    <w:rsid w:val="14B2045E"/>
    <w:rsid w:val="14EA72F9"/>
    <w:rsid w:val="15095096"/>
    <w:rsid w:val="15142037"/>
    <w:rsid w:val="158A25FD"/>
    <w:rsid w:val="158D268D"/>
    <w:rsid w:val="15A92953"/>
    <w:rsid w:val="15B3B773"/>
    <w:rsid w:val="15CACF9E"/>
    <w:rsid w:val="15FBE640"/>
    <w:rsid w:val="164DA589"/>
    <w:rsid w:val="166E3051"/>
    <w:rsid w:val="16A84684"/>
    <w:rsid w:val="16D9F1A1"/>
    <w:rsid w:val="16E52C5C"/>
    <w:rsid w:val="172B4024"/>
    <w:rsid w:val="172E1DD5"/>
    <w:rsid w:val="175CA3BE"/>
    <w:rsid w:val="17636D75"/>
    <w:rsid w:val="179B2261"/>
    <w:rsid w:val="17C46BBF"/>
    <w:rsid w:val="17D8FC62"/>
    <w:rsid w:val="181B5544"/>
    <w:rsid w:val="192CB077"/>
    <w:rsid w:val="19307417"/>
    <w:rsid w:val="19C99D22"/>
    <w:rsid w:val="1A002288"/>
    <w:rsid w:val="1A19A3B9"/>
    <w:rsid w:val="1A1CADCB"/>
    <w:rsid w:val="1A275D61"/>
    <w:rsid w:val="1A6A232E"/>
    <w:rsid w:val="1A795EE6"/>
    <w:rsid w:val="1A8D7ECB"/>
    <w:rsid w:val="1AB9C90F"/>
    <w:rsid w:val="1AE84DF4"/>
    <w:rsid w:val="1B07E7DD"/>
    <w:rsid w:val="1B13871B"/>
    <w:rsid w:val="1B5BBBDC"/>
    <w:rsid w:val="1B6F64DF"/>
    <w:rsid w:val="1BA6730A"/>
    <w:rsid w:val="1BBF9CFE"/>
    <w:rsid w:val="1BD34BEB"/>
    <w:rsid w:val="1BD5ABFA"/>
    <w:rsid w:val="1BE9F2E0"/>
    <w:rsid w:val="1C2B8BB2"/>
    <w:rsid w:val="1D8282DD"/>
    <w:rsid w:val="1D87D881"/>
    <w:rsid w:val="1D8BBDCF"/>
    <w:rsid w:val="1E121237"/>
    <w:rsid w:val="1E56FC78"/>
    <w:rsid w:val="1E5CD1AA"/>
    <w:rsid w:val="1E6A394D"/>
    <w:rsid w:val="1E7897E4"/>
    <w:rsid w:val="1F0B6CB5"/>
    <w:rsid w:val="1F13A02D"/>
    <w:rsid w:val="1F41D92C"/>
    <w:rsid w:val="1F6A5195"/>
    <w:rsid w:val="1F92728F"/>
    <w:rsid w:val="1FB27E30"/>
    <w:rsid w:val="201C0E94"/>
    <w:rsid w:val="2028B0FB"/>
    <w:rsid w:val="206B88C4"/>
    <w:rsid w:val="20959427"/>
    <w:rsid w:val="20D5400F"/>
    <w:rsid w:val="211945C5"/>
    <w:rsid w:val="211CB663"/>
    <w:rsid w:val="21478A8D"/>
    <w:rsid w:val="2183F3B7"/>
    <w:rsid w:val="218C2D93"/>
    <w:rsid w:val="21A322BD"/>
    <w:rsid w:val="21FB95D3"/>
    <w:rsid w:val="220EE32A"/>
    <w:rsid w:val="227D2E1F"/>
    <w:rsid w:val="22A8B13E"/>
    <w:rsid w:val="22FFA1B9"/>
    <w:rsid w:val="233010FA"/>
    <w:rsid w:val="23485372"/>
    <w:rsid w:val="239706EC"/>
    <w:rsid w:val="23B21493"/>
    <w:rsid w:val="23D1C25A"/>
    <w:rsid w:val="23D6C528"/>
    <w:rsid w:val="2472A5A6"/>
    <w:rsid w:val="2509010F"/>
    <w:rsid w:val="252544CA"/>
    <w:rsid w:val="25771047"/>
    <w:rsid w:val="25A37AE6"/>
    <w:rsid w:val="25E92657"/>
    <w:rsid w:val="264B30A9"/>
    <w:rsid w:val="264C8055"/>
    <w:rsid w:val="265AB932"/>
    <w:rsid w:val="2680A65E"/>
    <w:rsid w:val="26AE1FFB"/>
    <w:rsid w:val="26D41D4E"/>
    <w:rsid w:val="26EE4E2A"/>
    <w:rsid w:val="27611566"/>
    <w:rsid w:val="27969546"/>
    <w:rsid w:val="27FE63E2"/>
    <w:rsid w:val="28015F35"/>
    <w:rsid w:val="280BDF64"/>
    <w:rsid w:val="2814E54B"/>
    <w:rsid w:val="28159C3A"/>
    <w:rsid w:val="282F61FE"/>
    <w:rsid w:val="2835E8E4"/>
    <w:rsid w:val="284879EA"/>
    <w:rsid w:val="288FC01B"/>
    <w:rsid w:val="28CC5C90"/>
    <w:rsid w:val="28D1AC16"/>
    <w:rsid w:val="2916CEC7"/>
    <w:rsid w:val="2948C47D"/>
    <w:rsid w:val="29B0ADFF"/>
    <w:rsid w:val="29C00AD5"/>
    <w:rsid w:val="29D3E65D"/>
    <w:rsid w:val="29DEE882"/>
    <w:rsid w:val="29DF9CBA"/>
    <w:rsid w:val="29E96864"/>
    <w:rsid w:val="2A261F0B"/>
    <w:rsid w:val="2A3793A6"/>
    <w:rsid w:val="2A7ABB67"/>
    <w:rsid w:val="2A7BC712"/>
    <w:rsid w:val="2B47348D"/>
    <w:rsid w:val="2B8D3471"/>
    <w:rsid w:val="2BEF813F"/>
    <w:rsid w:val="2C3DBD65"/>
    <w:rsid w:val="2C92F011"/>
    <w:rsid w:val="2C941EFF"/>
    <w:rsid w:val="2CAAAF99"/>
    <w:rsid w:val="2CC22835"/>
    <w:rsid w:val="2D262974"/>
    <w:rsid w:val="2D3D29AA"/>
    <w:rsid w:val="2D4C82DF"/>
    <w:rsid w:val="2D51B8A1"/>
    <w:rsid w:val="2D6059B5"/>
    <w:rsid w:val="2D615123"/>
    <w:rsid w:val="2E7579A0"/>
    <w:rsid w:val="2EFE76BF"/>
    <w:rsid w:val="2F45E746"/>
    <w:rsid w:val="2F4B593A"/>
    <w:rsid w:val="2FD07A12"/>
    <w:rsid w:val="3031C336"/>
    <w:rsid w:val="304FC756"/>
    <w:rsid w:val="30501F88"/>
    <w:rsid w:val="306EA5B4"/>
    <w:rsid w:val="308FD6E4"/>
    <w:rsid w:val="30D2BADA"/>
    <w:rsid w:val="30E13842"/>
    <w:rsid w:val="310CB050"/>
    <w:rsid w:val="311CEF13"/>
    <w:rsid w:val="317EBF5D"/>
    <w:rsid w:val="3199E696"/>
    <w:rsid w:val="31A75D6D"/>
    <w:rsid w:val="31AC4642"/>
    <w:rsid w:val="31B5466E"/>
    <w:rsid w:val="321E5CFF"/>
    <w:rsid w:val="32271487"/>
    <w:rsid w:val="325A9D52"/>
    <w:rsid w:val="326AC019"/>
    <w:rsid w:val="3293D782"/>
    <w:rsid w:val="32C38802"/>
    <w:rsid w:val="32D2CFF3"/>
    <w:rsid w:val="3310C5A6"/>
    <w:rsid w:val="3316D7BA"/>
    <w:rsid w:val="33274C1F"/>
    <w:rsid w:val="335AB311"/>
    <w:rsid w:val="338C127A"/>
    <w:rsid w:val="3394F50E"/>
    <w:rsid w:val="33B61D9F"/>
    <w:rsid w:val="3469FFBA"/>
    <w:rsid w:val="349AA05A"/>
    <w:rsid w:val="34CB03B9"/>
    <w:rsid w:val="34D10E76"/>
    <w:rsid w:val="35154456"/>
    <w:rsid w:val="3559BA42"/>
    <w:rsid w:val="35626396"/>
    <w:rsid w:val="359BBE04"/>
    <w:rsid w:val="3614C1E2"/>
    <w:rsid w:val="361BE99C"/>
    <w:rsid w:val="361DA310"/>
    <w:rsid w:val="36565E49"/>
    <w:rsid w:val="365E05B6"/>
    <w:rsid w:val="3679A79D"/>
    <w:rsid w:val="367C6614"/>
    <w:rsid w:val="37301CD4"/>
    <w:rsid w:val="37570A6B"/>
    <w:rsid w:val="37820AF0"/>
    <w:rsid w:val="37AC809A"/>
    <w:rsid w:val="37F57C57"/>
    <w:rsid w:val="37FA7B89"/>
    <w:rsid w:val="381ABACD"/>
    <w:rsid w:val="38483D9C"/>
    <w:rsid w:val="38FB7547"/>
    <w:rsid w:val="393B3656"/>
    <w:rsid w:val="39C6EC6C"/>
    <w:rsid w:val="3A115EAE"/>
    <w:rsid w:val="3A7B3651"/>
    <w:rsid w:val="3A7CE9AE"/>
    <w:rsid w:val="3B18A75A"/>
    <w:rsid w:val="3B4B544B"/>
    <w:rsid w:val="3B5E3C6E"/>
    <w:rsid w:val="3B85AD2E"/>
    <w:rsid w:val="3B9A15A3"/>
    <w:rsid w:val="3B9F5058"/>
    <w:rsid w:val="3BA4F34F"/>
    <w:rsid w:val="3BEF83F0"/>
    <w:rsid w:val="3C0FD843"/>
    <w:rsid w:val="3C4A125F"/>
    <w:rsid w:val="3C65F464"/>
    <w:rsid w:val="3CF1030A"/>
    <w:rsid w:val="3D540266"/>
    <w:rsid w:val="3DE9C141"/>
    <w:rsid w:val="3E183D84"/>
    <w:rsid w:val="3E23EEDE"/>
    <w:rsid w:val="3E781957"/>
    <w:rsid w:val="3E7E9970"/>
    <w:rsid w:val="3EA8FD55"/>
    <w:rsid w:val="3EB41A5F"/>
    <w:rsid w:val="3EBFEEC2"/>
    <w:rsid w:val="3EC7601D"/>
    <w:rsid w:val="3F524B1E"/>
    <w:rsid w:val="3F966247"/>
    <w:rsid w:val="3F9AA96D"/>
    <w:rsid w:val="3FC58271"/>
    <w:rsid w:val="4036D6D2"/>
    <w:rsid w:val="4054EFEA"/>
    <w:rsid w:val="40626252"/>
    <w:rsid w:val="408B2CE1"/>
    <w:rsid w:val="40D9A338"/>
    <w:rsid w:val="411194D5"/>
    <w:rsid w:val="4111F727"/>
    <w:rsid w:val="411DDFC7"/>
    <w:rsid w:val="41468E25"/>
    <w:rsid w:val="414DA7B1"/>
    <w:rsid w:val="41572036"/>
    <w:rsid w:val="41B757EB"/>
    <w:rsid w:val="41E443C7"/>
    <w:rsid w:val="41E59DB1"/>
    <w:rsid w:val="41EF81A3"/>
    <w:rsid w:val="41F0EEF5"/>
    <w:rsid w:val="423047F7"/>
    <w:rsid w:val="423EAD0E"/>
    <w:rsid w:val="4262C482"/>
    <w:rsid w:val="42795877"/>
    <w:rsid w:val="42A4B58B"/>
    <w:rsid w:val="42B7430F"/>
    <w:rsid w:val="42DC91EB"/>
    <w:rsid w:val="4365A793"/>
    <w:rsid w:val="4388E6EF"/>
    <w:rsid w:val="438A5C6A"/>
    <w:rsid w:val="43B0ED18"/>
    <w:rsid w:val="43CA0C2C"/>
    <w:rsid w:val="43DB5231"/>
    <w:rsid w:val="446D7BB5"/>
    <w:rsid w:val="44852D75"/>
    <w:rsid w:val="44A0BFFF"/>
    <w:rsid w:val="44CF06CF"/>
    <w:rsid w:val="44FE519C"/>
    <w:rsid w:val="456AC61F"/>
    <w:rsid w:val="45ABF49A"/>
    <w:rsid w:val="45C63E6D"/>
    <w:rsid w:val="46335541"/>
    <w:rsid w:val="46B42803"/>
    <w:rsid w:val="471BA38E"/>
    <w:rsid w:val="47499E3E"/>
    <w:rsid w:val="475C9AB4"/>
    <w:rsid w:val="475EF949"/>
    <w:rsid w:val="47A1D376"/>
    <w:rsid w:val="47D756E2"/>
    <w:rsid w:val="47DD12BD"/>
    <w:rsid w:val="481702CD"/>
    <w:rsid w:val="485C1F5D"/>
    <w:rsid w:val="486D7DD7"/>
    <w:rsid w:val="495D6CE6"/>
    <w:rsid w:val="497E332E"/>
    <w:rsid w:val="49C490EB"/>
    <w:rsid w:val="49F096E8"/>
    <w:rsid w:val="4A84D924"/>
    <w:rsid w:val="4AC053C8"/>
    <w:rsid w:val="4AE4F196"/>
    <w:rsid w:val="4B1587FC"/>
    <w:rsid w:val="4B6CE757"/>
    <w:rsid w:val="4BB857C1"/>
    <w:rsid w:val="4BCEA8BF"/>
    <w:rsid w:val="4C0B0619"/>
    <w:rsid w:val="4C347433"/>
    <w:rsid w:val="4C40A5A4"/>
    <w:rsid w:val="4D123289"/>
    <w:rsid w:val="4D5A1846"/>
    <w:rsid w:val="4D63276B"/>
    <w:rsid w:val="4D633B61"/>
    <w:rsid w:val="4DB2F354"/>
    <w:rsid w:val="4DC247A2"/>
    <w:rsid w:val="4DD08DF8"/>
    <w:rsid w:val="4DD38670"/>
    <w:rsid w:val="4E0071F2"/>
    <w:rsid w:val="4E0D6D02"/>
    <w:rsid w:val="4ED5B581"/>
    <w:rsid w:val="4F286581"/>
    <w:rsid w:val="4F3750EB"/>
    <w:rsid w:val="4F40ED62"/>
    <w:rsid w:val="4FE64183"/>
    <w:rsid w:val="4FE78263"/>
    <w:rsid w:val="504B60EF"/>
    <w:rsid w:val="5077F2D7"/>
    <w:rsid w:val="50B82121"/>
    <w:rsid w:val="50CA0875"/>
    <w:rsid w:val="50E6D973"/>
    <w:rsid w:val="510D169C"/>
    <w:rsid w:val="513BBEB6"/>
    <w:rsid w:val="51631174"/>
    <w:rsid w:val="51690859"/>
    <w:rsid w:val="51C06271"/>
    <w:rsid w:val="5205D334"/>
    <w:rsid w:val="5278375A"/>
    <w:rsid w:val="5296BBDB"/>
    <w:rsid w:val="52DE9E32"/>
    <w:rsid w:val="5365B7CB"/>
    <w:rsid w:val="53B33AB4"/>
    <w:rsid w:val="53DD2D9C"/>
    <w:rsid w:val="53E5BFF6"/>
    <w:rsid w:val="542787FB"/>
    <w:rsid w:val="5440C0FE"/>
    <w:rsid w:val="547AE52E"/>
    <w:rsid w:val="54A87FBA"/>
    <w:rsid w:val="54AB0F45"/>
    <w:rsid w:val="552FD1A9"/>
    <w:rsid w:val="55560A81"/>
    <w:rsid w:val="5560FEFB"/>
    <w:rsid w:val="559E785C"/>
    <w:rsid w:val="55A17578"/>
    <w:rsid w:val="55F53E98"/>
    <w:rsid w:val="561C05D1"/>
    <w:rsid w:val="566558B4"/>
    <w:rsid w:val="567D0FBA"/>
    <w:rsid w:val="57046C9F"/>
    <w:rsid w:val="5718F4A9"/>
    <w:rsid w:val="572E594B"/>
    <w:rsid w:val="57476EC4"/>
    <w:rsid w:val="57C7390D"/>
    <w:rsid w:val="57D5687A"/>
    <w:rsid w:val="5899297C"/>
    <w:rsid w:val="58B8707D"/>
    <w:rsid w:val="58E950B2"/>
    <w:rsid w:val="5972F6B1"/>
    <w:rsid w:val="5A230FE0"/>
    <w:rsid w:val="5A57690F"/>
    <w:rsid w:val="5ABC46FA"/>
    <w:rsid w:val="5AC736BE"/>
    <w:rsid w:val="5AEEE759"/>
    <w:rsid w:val="5B9446B0"/>
    <w:rsid w:val="5BF3B870"/>
    <w:rsid w:val="5C21B1D1"/>
    <w:rsid w:val="5C2FE1D3"/>
    <w:rsid w:val="5C6C6BCF"/>
    <w:rsid w:val="5CB52037"/>
    <w:rsid w:val="5CCD9738"/>
    <w:rsid w:val="5D2F41B1"/>
    <w:rsid w:val="5D449C6D"/>
    <w:rsid w:val="5D7C1D62"/>
    <w:rsid w:val="5DC97E9F"/>
    <w:rsid w:val="5E03FC1C"/>
    <w:rsid w:val="5E245035"/>
    <w:rsid w:val="5E3D7F1C"/>
    <w:rsid w:val="5E97FAB9"/>
    <w:rsid w:val="5FA176FD"/>
    <w:rsid w:val="5FE5E7E8"/>
    <w:rsid w:val="5FE747EE"/>
    <w:rsid w:val="6006D598"/>
    <w:rsid w:val="600F6D68"/>
    <w:rsid w:val="605A17C1"/>
    <w:rsid w:val="60855A6C"/>
    <w:rsid w:val="608F9981"/>
    <w:rsid w:val="608FEB5A"/>
    <w:rsid w:val="60E54863"/>
    <w:rsid w:val="618F0110"/>
    <w:rsid w:val="61C8E005"/>
    <w:rsid w:val="61FF8282"/>
    <w:rsid w:val="62215F6C"/>
    <w:rsid w:val="62754A9B"/>
    <w:rsid w:val="6286E688"/>
    <w:rsid w:val="6293DE42"/>
    <w:rsid w:val="6297EE32"/>
    <w:rsid w:val="630CABE3"/>
    <w:rsid w:val="6318F17C"/>
    <w:rsid w:val="634F6ACB"/>
    <w:rsid w:val="63514309"/>
    <w:rsid w:val="637BD9B9"/>
    <w:rsid w:val="6405E857"/>
    <w:rsid w:val="640E6FAE"/>
    <w:rsid w:val="641ACE10"/>
    <w:rsid w:val="6457445E"/>
    <w:rsid w:val="647ED493"/>
    <w:rsid w:val="64963CEF"/>
    <w:rsid w:val="649FAB95"/>
    <w:rsid w:val="64B761BA"/>
    <w:rsid w:val="64B76DBE"/>
    <w:rsid w:val="65250416"/>
    <w:rsid w:val="65773C38"/>
    <w:rsid w:val="65981E9F"/>
    <w:rsid w:val="65C67268"/>
    <w:rsid w:val="6621971D"/>
    <w:rsid w:val="664562BC"/>
    <w:rsid w:val="66D0729E"/>
    <w:rsid w:val="66DE965F"/>
    <w:rsid w:val="673759D6"/>
    <w:rsid w:val="67654EE4"/>
    <w:rsid w:val="677D11ED"/>
    <w:rsid w:val="67930BEF"/>
    <w:rsid w:val="67BEF282"/>
    <w:rsid w:val="67DDD0A1"/>
    <w:rsid w:val="682E5F93"/>
    <w:rsid w:val="68702BD9"/>
    <w:rsid w:val="689F4ADF"/>
    <w:rsid w:val="68BE066E"/>
    <w:rsid w:val="690381FB"/>
    <w:rsid w:val="693DB423"/>
    <w:rsid w:val="6941B66E"/>
    <w:rsid w:val="6994B736"/>
    <w:rsid w:val="699BF745"/>
    <w:rsid w:val="69C2DC1C"/>
    <w:rsid w:val="6B1EBD8A"/>
    <w:rsid w:val="6B413811"/>
    <w:rsid w:val="6B86FE37"/>
    <w:rsid w:val="6B8BF8EC"/>
    <w:rsid w:val="6BC98FF7"/>
    <w:rsid w:val="6BCEB209"/>
    <w:rsid w:val="6BE18375"/>
    <w:rsid w:val="6BFB1900"/>
    <w:rsid w:val="6C03FA77"/>
    <w:rsid w:val="6C34D203"/>
    <w:rsid w:val="6C4FF070"/>
    <w:rsid w:val="6C6CC33C"/>
    <w:rsid w:val="6CE9B135"/>
    <w:rsid w:val="6CF695D6"/>
    <w:rsid w:val="6D6B65F5"/>
    <w:rsid w:val="6D9BB7BF"/>
    <w:rsid w:val="6DA84008"/>
    <w:rsid w:val="6E8F7BCF"/>
    <w:rsid w:val="6EE230D4"/>
    <w:rsid w:val="6EFE70E3"/>
    <w:rsid w:val="6F06A625"/>
    <w:rsid w:val="6F1B9C05"/>
    <w:rsid w:val="6FC634AF"/>
    <w:rsid w:val="6FFD3656"/>
    <w:rsid w:val="701870B9"/>
    <w:rsid w:val="702FB932"/>
    <w:rsid w:val="7083160D"/>
    <w:rsid w:val="710DAB31"/>
    <w:rsid w:val="7110FB14"/>
    <w:rsid w:val="712BEC02"/>
    <w:rsid w:val="7138B770"/>
    <w:rsid w:val="717FE94E"/>
    <w:rsid w:val="722139AC"/>
    <w:rsid w:val="72491B14"/>
    <w:rsid w:val="724FB3F7"/>
    <w:rsid w:val="7282DB22"/>
    <w:rsid w:val="72C12FB3"/>
    <w:rsid w:val="7314F841"/>
    <w:rsid w:val="7322E4FF"/>
    <w:rsid w:val="73594249"/>
    <w:rsid w:val="73B66ECD"/>
    <w:rsid w:val="746FD843"/>
    <w:rsid w:val="75109B61"/>
    <w:rsid w:val="75360662"/>
    <w:rsid w:val="7575A5A8"/>
    <w:rsid w:val="75805163"/>
    <w:rsid w:val="759D35F3"/>
    <w:rsid w:val="76911208"/>
    <w:rsid w:val="76C6166D"/>
    <w:rsid w:val="76D72FFA"/>
    <w:rsid w:val="7711FF0E"/>
    <w:rsid w:val="776FA195"/>
    <w:rsid w:val="77722AA7"/>
    <w:rsid w:val="780EDB36"/>
    <w:rsid w:val="787645DD"/>
    <w:rsid w:val="78A53A64"/>
    <w:rsid w:val="78B25321"/>
    <w:rsid w:val="78E37F5C"/>
    <w:rsid w:val="78EB3737"/>
    <w:rsid w:val="78FC67FB"/>
    <w:rsid w:val="798EF84F"/>
    <w:rsid w:val="79B3D90E"/>
    <w:rsid w:val="79C81A71"/>
    <w:rsid w:val="79F4E1CE"/>
    <w:rsid w:val="7A67C0F8"/>
    <w:rsid w:val="7A8A69DA"/>
    <w:rsid w:val="7B01CA80"/>
    <w:rsid w:val="7B48706D"/>
    <w:rsid w:val="7BBA8C4A"/>
    <w:rsid w:val="7C04402D"/>
    <w:rsid w:val="7C048DAD"/>
    <w:rsid w:val="7C8B40AE"/>
    <w:rsid w:val="7CA34DCB"/>
    <w:rsid w:val="7CF82830"/>
    <w:rsid w:val="7D209FAA"/>
    <w:rsid w:val="7D74643D"/>
    <w:rsid w:val="7E117D28"/>
    <w:rsid w:val="7E13BD62"/>
    <w:rsid w:val="7E4C19D4"/>
    <w:rsid w:val="7E507D84"/>
    <w:rsid w:val="7E5DAD2D"/>
    <w:rsid w:val="7E729C70"/>
    <w:rsid w:val="7E843B92"/>
    <w:rsid w:val="7E8924C9"/>
    <w:rsid w:val="7EA32314"/>
    <w:rsid w:val="7F37AA71"/>
    <w:rsid w:val="7F5A644D"/>
    <w:rsid w:val="7F953971"/>
    <w:rsid w:val="7FB4387B"/>
    <w:rsid w:val="7FCE0E2F"/>
    <w:rsid w:val="7FD9B88E"/>
    <w:rsid w:val="7FDD40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8BD378"/>
  <w15:chartTrackingRefBased/>
  <w15:docId w15:val="{DBE590C1-D584-FB4A-9DBA-5EA60962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31A"/>
    <w:rPr>
      <w:sz w:val="24"/>
      <w:szCs w:val="24"/>
      <w:lang w:eastAsia="en-US"/>
    </w:rPr>
  </w:style>
  <w:style w:type="paragraph" w:styleId="Heading1">
    <w:name w:val="heading 1"/>
    <w:basedOn w:val="Normal"/>
    <w:next w:val="Normal"/>
    <w:qFormat/>
    <w:rsid w:val="00517B34"/>
    <w:pPr>
      <w:keepNext/>
      <w:jc w:val="center"/>
      <w:outlineLvl w:val="0"/>
    </w:pPr>
    <w:rPr>
      <w:b/>
      <w:sz w:val="22"/>
      <w:szCs w:val="20"/>
      <w:u w:val="single"/>
    </w:rPr>
  </w:style>
  <w:style w:type="paragraph" w:styleId="Heading2">
    <w:name w:val="heading 2"/>
    <w:basedOn w:val="Normal"/>
    <w:next w:val="Normal"/>
    <w:qFormat/>
    <w:rsid w:val="00517B34"/>
    <w:pPr>
      <w:keepNext/>
      <w:tabs>
        <w:tab w:val="right" w:pos="9360"/>
      </w:tabs>
      <w:outlineLvl w:val="1"/>
    </w:pPr>
    <w:rPr>
      <w:b/>
      <w:caps/>
      <w:sz w:val="22"/>
      <w:szCs w:val="20"/>
      <w:u w:val="single"/>
    </w:rPr>
  </w:style>
  <w:style w:type="paragraph" w:styleId="Heading3">
    <w:name w:val="heading 3"/>
    <w:basedOn w:val="Normal"/>
    <w:next w:val="Normal"/>
    <w:qFormat/>
    <w:rsid w:val="00517B34"/>
    <w:pPr>
      <w:keepNext/>
      <w:tabs>
        <w:tab w:val="right" w:pos="9360"/>
      </w:tabs>
      <w:jc w:val="center"/>
      <w:outlineLvl w:val="2"/>
    </w:pPr>
    <w:rPr>
      <w:b/>
      <w:sz w:val="22"/>
      <w:szCs w:val="20"/>
    </w:rPr>
  </w:style>
  <w:style w:type="paragraph" w:styleId="Heading5">
    <w:name w:val="heading 5"/>
    <w:basedOn w:val="Normal"/>
    <w:next w:val="Normal"/>
    <w:qFormat/>
    <w:rsid w:val="00517B34"/>
    <w:pPr>
      <w:keepNext/>
      <w:outlineLvl w:val="4"/>
    </w:pPr>
    <w:rPr>
      <w:b/>
      <w:szCs w:val="20"/>
      <w:u w:val="single"/>
    </w:rPr>
  </w:style>
  <w:style w:type="paragraph" w:styleId="Heading6">
    <w:name w:val="heading 6"/>
    <w:basedOn w:val="Normal"/>
    <w:next w:val="Normal"/>
    <w:qFormat/>
    <w:rsid w:val="00517B34"/>
    <w:pPr>
      <w:keepNext/>
      <w:tabs>
        <w:tab w:val="right" w:pos="9360"/>
      </w:tabs>
      <w:outlineLvl w:val="5"/>
    </w:pPr>
    <w:rPr>
      <w:b/>
      <w:bCs/>
      <w:sz w:val="22"/>
      <w:szCs w:val="20"/>
    </w:rPr>
  </w:style>
  <w:style w:type="paragraph" w:styleId="Heading7">
    <w:name w:val="heading 7"/>
    <w:basedOn w:val="Normal"/>
    <w:next w:val="Normal"/>
    <w:qFormat/>
    <w:rsid w:val="00517B34"/>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17B34"/>
    <w:rPr>
      <w:rFonts w:ascii="Courier New" w:hAnsi="Courier New" w:cs="Courier New"/>
      <w:szCs w:val="20"/>
    </w:rPr>
  </w:style>
  <w:style w:type="character" w:customStyle="1" w:styleId="PlainTextChar">
    <w:name w:val="Plain Text Char"/>
    <w:link w:val="PlainText"/>
    <w:rsid w:val="00517B34"/>
    <w:rPr>
      <w:rFonts w:ascii="Courier New" w:hAnsi="Courier New" w:cs="Courier New"/>
    </w:rPr>
  </w:style>
  <w:style w:type="paragraph" w:styleId="Title">
    <w:name w:val="Title"/>
    <w:basedOn w:val="Normal"/>
    <w:qFormat/>
    <w:rsid w:val="00517B34"/>
    <w:pPr>
      <w:jc w:val="center"/>
    </w:pPr>
    <w:rPr>
      <w:b/>
      <w:szCs w:val="20"/>
    </w:rPr>
  </w:style>
  <w:style w:type="character" w:styleId="Hyperlink">
    <w:name w:val="Hyperlink"/>
    <w:rsid w:val="00517B34"/>
    <w:rPr>
      <w:color w:val="0000FF"/>
      <w:u w:val="single"/>
    </w:rPr>
  </w:style>
  <w:style w:type="paragraph" w:styleId="BodyText">
    <w:name w:val="Body Text"/>
    <w:basedOn w:val="Normal"/>
    <w:semiHidden/>
    <w:rsid w:val="00517B34"/>
    <w:rPr>
      <w:sz w:val="22"/>
      <w:szCs w:val="20"/>
    </w:rPr>
  </w:style>
  <w:style w:type="character" w:styleId="FollowedHyperlink">
    <w:name w:val="FollowedHyperlink"/>
    <w:semiHidden/>
    <w:rsid w:val="00517B34"/>
    <w:rPr>
      <w:color w:val="800080"/>
      <w:u w:val="single"/>
    </w:rPr>
  </w:style>
  <w:style w:type="paragraph" w:styleId="Header">
    <w:name w:val="header"/>
    <w:basedOn w:val="Normal"/>
    <w:link w:val="HeaderChar"/>
    <w:uiPriority w:val="99"/>
    <w:unhideWhenUsed/>
    <w:rsid w:val="00517B34"/>
    <w:pPr>
      <w:tabs>
        <w:tab w:val="center" w:pos="4680"/>
        <w:tab w:val="right" w:pos="9360"/>
      </w:tabs>
    </w:pPr>
  </w:style>
  <w:style w:type="character" w:customStyle="1" w:styleId="HeaderChar">
    <w:name w:val="Header Char"/>
    <w:link w:val="Header"/>
    <w:uiPriority w:val="99"/>
    <w:rsid w:val="00517B34"/>
    <w:rPr>
      <w:sz w:val="24"/>
      <w:szCs w:val="24"/>
    </w:rPr>
  </w:style>
  <w:style w:type="paragraph" w:styleId="Footer">
    <w:name w:val="footer"/>
    <w:basedOn w:val="Normal"/>
    <w:link w:val="FooterChar"/>
    <w:uiPriority w:val="99"/>
    <w:unhideWhenUsed/>
    <w:rsid w:val="00517B34"/>
    <w:pPr>
      <w:tabs>
        <w:tab w:val="center" w:pos="4680"/>
        <w:tab w:val="right" w:pos="9360"/>
      </w:tabs>
    </w:pPr>
  </w:style>
  <w:style w:type="character" w:customStyle="1" w:styleId="FooterChar">
    <w:name w:val="Footer Char"/>
    <w:link w:val="Footer"/>
    <w:uiPriority w:val="99"/>
    <w:rsid w:val="00517B34"/>
    <w:rPr>
      <w:sz w:val="24"/>
      <w:szCs w:val="24"/>
    </w:rPr>
  </w:style>
  <w:style w:type="paragraph" w:customStyle="1" w:styleId="Name">
    <w:name w:val="Name"/>
    <w:basedOn w:val="PlainText"/>
    <w:autoRedefine/>
    <w:rsid w:val="008241C9"/>
    <w:pPr>
      <w:spacing w:before="360" w:after="80"/>
      <w:ind w:left="2880"/>
    </w:pPr>
    <w:rPr>
      <w:rFonts w:ascii="Verdana" w:hAnsi="Verdana" w:cs="Times New Roman"/>
      <w:b/>
      <w:bCs/>
      <w:spacing w:val="20"/>
      <w:sz w:val="38"/>
    </w:rPr>
  </w:style>
  <w:style w:type="character" w:customStyle="1" w:styleId="JobTextChar">
    <w:name w:val="Job Text Char"/>
    <w:link w:val="JobText"/>
    <w:rsid w:val="00517B34"/>
    <w:rPr>
      <w:rFonts w:ascii="Verdana" w:hAnsi="Verdana" w:cs="Courier New"/>
      <w:sz w:val="19"/>
      <w:lang w:val="en-US" w:eastAsia="en-US" w:bidi="ar-SA"/>
    </w:rPr>
  </w:style>
  <w:style w:type="paragraph" w:customStyle="1" w:styleId="JobText">
    <w:name w:val="Job Text"/>
    <w:basedOn w:val="PlainText"/>
    <w:link w:val="JobTextChar"/>
    <w:rsid w:val="00517B34"/>
    <w:pPr>
      <w:spacing w:before="60" w:after="60"/>
      <w:jc w:val="both"/>
    </w:pPr>
    <w:rPr>
      <w:rFonts w:ascii="Verdana" w:hAnsi="Verdana"/>
      <w:sz w:val="19"/>
    </w:rPr>
  </w:style>
  <w:style w:type="paragraph" w:customStyle="1" w:styleId="Overviewbullets">
    <w:name w:val="Overview bullets"/>
    <w:basedOn w:val="PlainText"/>
    <w:rsid w:val="00517B34"/>
    <w:pPr>
      <w:numPr>
        <w:numId w:val="5"/>
      </w:numPr>
      <w:spacing w:before="180" w:after="180"/>
      <w:jc w:val="both"/>
    </w:pPr>
    <w:rPr>
      <w:rFonts w:ascii="Verdana" w:hAnsi="Verdana"/>
      <w:bCs/>
      <w:sz w:val="19"/>
      <w:szCs w:val="19"/>
    </w:rPr>
  </w:style>
  <w:style w:type="paragraph" w:customStyle="1" w:styleId="Address">
    <w:name w:val="Address"/>
    <w:basedOn w:val="Overviewbullets"/>
    <w:rsid w:val="00517B34"/>
    <w:pPr>
      <w:numPr>
        <w:numId w:val="0"/>
      </w:numPr>
      <w:spacing w:before="120" w:after="240"/>
      <w:jc w:val="center"/>
    </w:pPr>
  </w:style>
  <w:style w:type="paragraph" w:customStyle="1" w:styleId="SectionHeader">
    <w:name w:val="Section Header"/>
    <w:basedOn w:val="PlainText"/>
    <w:rsid w:val="00517B34"/>
    <w:pPr>
      <w:keepNext/>
      <w:pBdr>
        <w:bottom w:val="single" w:sz="8" w:space="1" w:color="auto"/>
        <w:between w:val="single" w:sz="8" w:space="1" w:color="auto"/>
      </w:pBdr>
      <w:spacing w:before="150" w:after="150"/>
      <w:jc w:val="center"/>
    </w:pPr>
    <w:rPr>
      <w:rFonts w:ascii="Verdana" w:hAnsi="Verdana"/>
      <w:b/>
      <w:bCs/>
      <w:smallCaps/>
      <w:szCs w:val="28"/>
    </w:rPr>
  </w:style>
  <w:style w:type="paragraph" w:customStyle="1" w:styleId="Location">
    <w:name w:val="Location"/>
    <w:basedOn w:val="PlainText"/>
    <w:next w:val="PlainText"/>
    <w:rsid w:val="00517B34"/>
    <w:rPr>
      <w:rFonts w:ascii="Verdana" w:hAnsi="Verdana"/>
      <w:sz w:val="19"/>
    </w:rPr>
  </w:style>
  <w:style w:type="paragraph" w:customStyle="1" w:styleId="SkillsInfo">
    <w:name w:val="Skills Info"/>
    <w:basedOn w:val="PlainText"/>
    <w:next w:val="PlainText"/>
    <w:rsid w:val="00517B34"/>
    <w:pPr>
      <w:framePr w:hSpace="1440" w:wrap="around" w:hAnchor="text" w:y="1"/>
    </w:pPr>
    <w:rPr>
      <w:rFonts w:ascii="Verdana" w:hAnsi="Verdana"/>
      <w:sz w:val="19"/>
      <w:szCs w:val="19"/>
    </w:rPr>
  </w:style>
  <w:style w:type="paragraph" w:customStyle="1" w:styleId="ResumeHeadings">
    <w:name w:val="Resume Headings"/>
    <w:basedOn w:val="PlainText"/>
    <w:rsid w:val="00517B34"/>
    <w:pPr>
      <w:pBdr>
        <w:top w:val="single" w:sz="12" w:space="4" w:color="auto"/>
      </w:pBdr>
      <w:spacing w:before="480" w:after="120"/>
    </w:pPr>
    <w:rPr>
      <w:rFonts w:ascii="Verdana" w:hAnsi="Verdana"/>
      <w:b/>
      <w:iCs/>
    </w:rPr>
  </w:style>
  <w:style w:type="paragraph" w:customStyle="1" w:styleId="JobTitlebold">
    <w:name w:val="Job Title bold"/>
    <w:basedOn w:val="JobText"/>
    <w:link w:val="JobTitleboldCharChar"/>
    <w:rsid w:val="00517B34"/>
    <w:pPr>
      <w:spacing w:before="120" w:after="0"/>
      <w:jc w:val="left"/>
    </w:pPr>
    <w:rPr>
      <w:b/>
      <w:bCs/>
    </w:rPr>
  </w:style>
  <w:style w:type="character" w:customStyle="1" w:styleId="JobTitleboldCharChar">
    <w:name w:val="Job Title bold Char Char"/>
    <w:link w:val="JobTitlebold"/>
    <w:rsid w:val="00517B34"/>
    <w:rPr>
      <w:rFonts w:ascii="Verdana" w:hAnsi="Verdana" w:cs="Courier New"/>
      <w:b/>
      <w:bCs/>
      <w:sz w:val="19"/>
      <w:lang w:val="en-US" w:eastAsia="en-US" w:bidi="ar-SA"/>
    </w:rPr>
  </w:style>
  <w:style w:type="paragraph" w:customStyle="1" w:styleId="Dates">
    <w:name w:val="Dates"/>
    <w:basedOn w:val="Location"/>
    <w:rsid w:val="00517B34"/>
    <w:pPr>
      <w:jc w:val="right"/>
    </w:pPr>
    <w:rPr>
      <w:rFonts w:cs="Times New Roman"/>
    </w:rPr>
  </w:style>
  <w:style w:type="paragraph" w:customStyle="1" w:styleId="SubmitResume">
    <w:name w:val="Submit Resume"/>
    <w:basedOn w:val="Normal"/>
    <w:rsid w:val="00517B34"/>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517B34"/>
    <w:rPr>
      <w:rFonts w:ascii="Tahoma" w:hAnsi="Tahoma" w:cs="Tahoma"/>
      <w:sz w:val="16"/>
      <w:szCs w:val="16"/>
    </w:rPr>
  </w:style>
  <w:style w:type="character" w:customStyle="1" w:styleId="BalloonTextChar">
    <w:name w:val="Balloon Text Char"/>
    <w:link w:val="BalloonText"/>
    <w:uiPriority w:val="99"/>
    <w:semiHidden/>
    <w:rsid w:val="00517B34"/>
    <w:rPr>
      <w:rFonts w:ascii="Tahoma" w:hAnsi="Tahoma" w:cs="Tahoma"/>
      <w:sz w:val="16"/>
      <w:szCs w:val="16"/>
    </w:rPr>
  </w:style>
  <w:style w:type="paragraph" w:styleId="ListParagraph">
    <w:name w:val="List Paragraph"/>
    <w:basedOn w:val="Normal"/>
    <w:uiPriority w:val="34"/>
    <w:qFormat/>
    <w:rsid w:val="00517B34"/>
    <w:pPr>
      <w:ind w:left="720"/>
      <w:contextualSpacing/>
    </w:pPr>
    <w:rPr>
      <w:szCs w:val="20"/>
    </w:rPr>
  </w:style>
  <w:style w:type="paragraph" w:customStyle="1" w:styleId="OrganizationName">
    <w:name w:val="Organization Name"/>
    <w:basedOn w:val="Location"/>
    <w:qFormat/>
    <w:rsid w:val="00517B34"/>
    <w:pPr>
      <w:spacing w:before="120"/>
    </w:pPr>
  </w:style>
  <w:style w:type="table" w:styleId="TableGrid">
    <w:name w:val="Table Grid"/>
    <w:basedOn w:val="TableNormal"/>
    <w:uiPriority w:val="59"/>
    <w:rsid w:val="001327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67575B"/>
    <w:pPr>
      <w:spacing w:before="100" w:beforeAutospacing="1" w:after="100" w:afterAutospacing="1"/>
    </w:pPr>
  </w:style>
  <w:style w:type="character" w:styleId="Strong">
    <w:name w:val="Strong"/>
    <w:basedOn w:val="DefaultParagraphFont"/>
    <w:uiPriority w:val="22"/>
    <w:qFormat/>
    <w:rsid w:val="00E40C0A"/>
    <w:rPr>
      <w:b/>
      <w:bCs/>
    </w:rPr>
  </w:style>
  <w:style w:type="character" w:customStyle="1" w:styleId="uv3um">
    <w:name w:val="uv3um"/>
    <w:basedOn w:val="DefaultParagraphFont"/>
    <w:rsid w:val="007E3989"/>
  </w:style>
  <w:style w:type="character" w:styleId="UnresolvedMention">
    <w:name w:val="Unresolved Mention"/>
    <w:basedOn w:val="DefaultParagraphFont"/>
    <w:uiPriority w:val="99"/>
    <w:semiHidden/>
    <w:unhideWhenUsed/>
    <w:rsid w:val="00573701"/>
    <w:rPr>
      <w:color w:val="605E5C"/>
      <w:shd w:val="clear" w:color="auto" w:fill="E1DFDD"/>
    </w:rPr>
  </w:style>
  <w:style w:type="paragraph" w:customStyle="1" w:styleId="p1">
    <w:name w:val="p1"/>
    <w:basedOn w:val="Normal"/>
    <w:rsid w:val="00F60DD5"/>
    <w:rPr>
      <w:color w:val="000000"/>
      <w:sz w:val="18"/>
      <w:szCs w:val="18"/>
    </w:rPr>
  </w:style>
  <w:style w:type="character" w:customStyle="1" w:styleId="s1">
    <w:name w:val="s1"/>
    <w:basedOn w:val="DefaultParagraphFont"/>
    <w:rsid w:val="006F11E3"/>
    <w:rPr>
      <w:rFonts w:ascii="Helvetica" w:hAnsi="Helvetica" w:hint="default"/>
      <w:sz w:val="18"/>
      <w:szCs w:val="18"/>
    </w:rPr>
  </w:style>
  <w:style w:type="character" w:customStyle="1" w:styleId="s2">
    <w:name w:val="s2"/>
    <w:basedOn w:val="DefaultParagraphFont"/>
    <w:rsid w:val="006F11E3"/>
    <w:rPr>
      <w:rFonts w:ascii="Arial" w:hAnsi="Arial" w:cs="Arial" w:hint="default"/>
      <w:sz w:val="18"/>
      <w:szCs w:val="18"/>
    </w:rPr>
  </w:style>
  <w:style w:type="character" w:customStyle="1" w:styleId="overflow-hidden">
    <w:name w:val="overflow-hidden"/>
    <w:basedOn w:val="DefaultParagraphFont"/>
    <w:rsid w:val="00343ABC"/>
  </w:style>
  <w:style w:type="character" w:customStyle="1" w:styleId="apple-tab-span">
    <w:name w:val="apple-tab-span"/>
    <w:basedOn w:val="DefaultParagraphFont"/>
    <w:rsid w:val="005B4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0345">
      <w:bodyDiv w:val="1"/>
      <w:marLeft w:val="0"/>
      <w:marRight w:val="0"/>
      <w:marTop w:val="0"/>
      <w:marBottom w:val="0"/>
      <w:divBdr>
        <w:top w:val="none" w:sz="0" w:space="0" w:color="auto"/>
        <w:left w:val="none" w:sz="0" w:space="0" w:color="auto"/>
        <w:bottom w:val="none" w:sz="0" w:space="0" w:color="auto"/>
        <w:right w:val="none" w:sz="0" w:space="0" w:color="auto"/>
      </w:divBdr>
    </w:div>
    <w:div w:id="54205920">
      <w:bodyDiv w:val="1"/>
      <w:marLeft w:val="0"/>
      <w:marRight w:val="0"/>
      <w:marTop w:val="0"/>
      <w:marBottom w:val="0"/>
      <w:divBdr>
        <w:top w:val="none" w:sz="0" w:space="0" w:color="auto"/>
        <w:left w:val="none" w:sz="0" w:space="0" w:color="auto"/>
        <w:bottom w:val="none" w:sz="0" w:space="0" w:color="auto"/>
        <w:right w:val="none" w:sz="0" w:space="0" w:color="auto"/>
      </w:divBdr>
    </w:div>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37456334">
      <w:bodyDiv w:val="1"/>
      <w:marLeft w:val="0"/>
      <w:marRight w:val="0"/>
      <w:marTop w:val="0"/>
      <w:marBottom w:val="0"/>
      <w:divBdr>
        <w:top w:val="none" w:sz="0" w:space="0" w:color="auto"/>
        <w:left w:val="none" w:sz="0" w:space="0" w:color="auto"/>
        <w:bottom w:val="none" w:sz="0" w:space="0" w:color="auto"/>
        <w:right w:val="none" w:sz="0" w:space="0" w:color="auto"/>
      </w:divBdr>
    </w:div>
    <w:div w:id="258804350">
      <w:bodyDiv w:val="1"/>
      <w:marLeft w:val="0"/>
      <w:marRight w:val="0"/>
      <w:marTop w:val="0"/>
      <w:marBottom w:val="0"/>
      <w:divBdr>
        <w:top w:val="none" w:sz="0" w:space="0" w:color="auto"/>
        <w:left w:val="none" w:sz="0" w:space="0" w:color="auto"/>
        <w:bottom w:val="none" w:sz="0" w:space="0" w:color="auto"/>
        <w:right w:val="none" w:sz="0" w:space="0" w:color="auto"/>
      </w:divBdr>
    </w:div>
    <w:div w:id="432826627">
      <w:bodyDiv w:val="1"/>
      <w:marLeft w:val="0"/>
      <w:marRight w:val="0"/>
      <w:marTop w:val="0"/>
      <w:marBottom w:val="0"/>
      <w:divBdr>
        <w:top w:val="none" w:sz="0" w:space="0" w:color="auto"/>
        <w:left w:val="none" w:sz="0" w:space="0" w:color="auto"/>
        <w:bottom w:val="none" w:sz="0" w:space="0" w:color="auto"/>
        <w:right w:val="none" w:sz="0" w:space="0" w:color="auto"/>
      </w:divBdr>
    </w:div>
    <w:div w:id="538392696">
      <w:bodyDiv w:val="1"/>
      <w:marLeft w:val="0"/>
      <w:marRight w:val="0"/>
      <w:marTop w:val="0"/>
      <w:marBottom w:val="0"/>
      <w:divBdr>
        <w:top w:val="none" w:sz="0" w:space="0" w:color="auto"/>
        <w:left w:val="none" w:sz="0" w:space="0" w:color="auto"/>
        <w:bottom w:val="none" w:sz="0" w:space="0" w:color="auto"/>
        <w:right w:val="none" w:sz="0" w:space="0" w:color="auto"/>
      </w:divBdr>
    </w:div>
    <w:div w:id="555243436">
      <w:bodyDiv w:val="1"/>
      <w:marLeft w:val="0"/>
      <w:marRight w:val="0"/>
      <w:marTop w:val="0"/>
      <w:marBottom w:val="0"/>
      <w:divBdr>
        <w:top w:val="none" w:sz="0" w:space="0" w:color="auto"/>
        <w:left w:val="none" w:sz="0" w:space="0" w:color="auto"/>
        <w:bottom w:val="none" w:sz="0" w:space="0" w:color="auto"/>
        <w:right w:val="none" w:sz="0" w:space="0" w:color="auto"/>
      </w:divBdr>
    </w:div>
    <w:div w:id="674654734">
      <w:bodyDiv w:val="1"/>
      <w:marLeft w:val="0"/>
      <w:marRight w:val="0"/>
      <w:marTop w:val="0"/>
      <w:marBottom w:val="0"/>
      <w:divBdr>
        <w:top w:val="none" w:sz="0" w:space="0" w:color="auto"/>
        <w:left w:val="none" w:sz="0" w:space="0" w:color="auto"/>
        <w:bottom w:val="none" w:sz="0" w:space="0" w:color="auto"/>
        <w:right w:val="none" w:sz="0" w:space="0" w:color="auto"/>
      </w:divBdr>
    </w:div>
    <w:div w:id="729113344">
      <w:bodyDiv w:val="1"/>
      <w:marLeft w:val="0"/>
      <w:marRight w:val="0"/>
      <w:marTop w:val="0"/>
      <w:marBottom w:val="0"/>
      <w:divBdr>
        <w:top w:val="none" w:sz="0" w:space="0" w:color="auto"/>
        <w:left w:val="none" w:sz="0" w:space="0" w:color="auto"/>
        <w:bottom w:val="none" w:sz="0" w:space="0" w:color="auto"/>
        <w:right w:val="none" w:sz="0" w:space="0" w:color="auto"/>
      </w:divBdr>
      <w:divsChild>
        <w:div w:id="772627570">
          <w:marLeft w:val="0"/>
          <w:marRight w:val="0"/>
          <w:marTop w:val="0"/>
          <w:marBottom w:val="0"/>
          <w:divBdr>
            <w:top w:val="none" w:sz="0" w:space="0" w:color="auto"/>
            <w:left w:val="none" w:sz="0" w:space="0" w:color="auto"/>
            <w:bottom w:val="none" w:sz="0" w:space="0" w:color="auto"/>
            <w:right w:val="none" w:sz="0" w:space="0" w:color="auto"/>
          </w:divBdr>
          <w:divsChild>
            <w:div w:id="1323776412">
              <w:marLeft w:val="0"/>
              <w:marRight w:val="0"/>
              <w:marTop w:val="0"/>
              <w:marBottom w:val="0"/>
              <w:divBdr>
                <w:top w:val="none" w:sz="0" w:space="0" w:color="auto"/>
                <w:left w:val="none" w:sz="0" w:space="0" w:color="auto"/>
                <w:bottom w:val="none" w:sz="0" w:space="0" w:color="auto"/>
                <w:right w:val="none" w:sz="0" w:space="0" w:color="auto"/>
              </w:divBdr>
              <w:divsChild>
                <w:div w:id="1247954150">
                  <w:marLeft w:val="0"/>
                  <w:marRight w:val="0"/>
                  <w:marTop w:val="0"/>
                  <w:marBottom w:val="0"/>
                  <w:divBdr>
                    <w:top w:val="none" w:sz="0" w:space="0" w:color="auto"/>
                    <w:left w:val="none" w:sz="0" w:space="0" w:color="auto"/>
                    <w:bottom w:val="none" w:sz="0" w:space="0" w:color="auto"/>
                    <w:right w:val="none" w:sz="0" w:space="0" w:color="auto"/>
                  </w:divBdr>
                  <w:divsChild>
                    <w:div w:id="7019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3524">
          <w:marLeft w:val="0"/>
          <w:marRight w:val="0"/>
          <w:marTop w:val="0"/>
          <w:marBottom w:val="0"/>
          <w:divBdr>
            <w:top w:val="none" w:sz="0" w:space="0" w:color="auto"/>
            <w:left w:val="none" w:sz="0" w:space="0" w:color="auto"/>
            <w:bottom w:val="none" w:sz="0" w:space="0" w:color="auto"/>
            <w:right w:val="none" w:sz="0" w:space="0" w:color="auto"/>
          </w:divBdr>
          <w:divsChild>
            <w:div w:id="1066606343">
              <w:marLeft w:val="0"/>
              <w:marRight w:val="0"/>
              <w:marTop w:val="0"/>
              <w:marBottom w:val="0"/>
              <w:divBdr>
                <w:top w:val="none" w:sz="0" w:space="0" w:color="auto"/>
                <w:left w:val="none" w:sz="0" w:space="0" w:color="auto"/>
                <w:bottom w:val="none" w:sz="0" w:space="0" w:color="auto"/>
                <w:right w:val="none" w:sz="0" w:space="0" w:color="auto"/>
              </w:divBdr>
              <w:divsChild>
                <w:div w:id="1347629912">
                  <w:marLeft w:val="0"/>
                  <w:marRight w:val="0"/>
                  <w:marTop w:val="0"/>
                  <w:marBottom w:val="0"/>
                  <w:divBdr>
                    <w:top w:val="none" w:sz="0" w:space="0" w:color="auto"/>
                    <w:left w:val="none" w:sz="0" w:space="0" w:color="auto"/>
                    <w:bottom w:val="none" w:sz="0" w:space="0" w:color="auto"/>
                    <w:right w:val="none" w:sz="0" w:space="0" w:color="auto"/>
                  </w:divBdr>
                  <w:divsChild>
                    <w:div w:id="1430932634">
                      <w:marLeft w:val="0"/>
                      <w:marRight w:val="0"/>
                      <w:marTop w:val="0"/>
                      <w:marBottom w:val="0"/>
                      <w:divBdr>
                        <w:top w:val="none" w:sz="0" w:space="0" w:color="auto"/>
                        <w:left w:val="none" w:sz="0" w:space="0" w:color="auto"/>
                        <w:bottom w:val="none" w:sz="0" w:space="0" w:color="auto"/>
                        <w:right w:val="none" w:sz="0" w:space="0" w:color="auto"/>
                      </w:divBdr>
                      <w:divsChild>
                        <w:div w:id="5313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644728">
      <w:bodyDiv w:val="1"/>
      <w:marLeft w:val="0"/>
      <w:marRight w:val="0"/>
      <w:marTop w:val="0"/>
      <w:marBottom w:val="0"/>
      <w:divBdr>
        <w:top w:val="none" w:sz="0" w:space="0" w:color="auto"/>
        <w:left w:val="none" w:sz="0" w:space="0" w:color="auto"/>
        <w:bottom w:val="none" w:sz="0" w:space="0" w:color="auto"/>
        <w:right w:val="none" w:sz="0" w:space="0" w:color="auto"/>
      </w:divBdr>
    </w:div>
    <w:div w:id="906571631">
      <w:bodyDiv w:val="1"/>
      <w:marLeft w:val="0"/>
      <w:marRight w:val="0"/>
      <w:marTop w:val="0"/>
      <w:marBottom w:val="0"/>
      <w:divBdr>
        <w:top w:val="none" w:sz="0" w:space="0" w:color="auto"/>
        <w:left w:val="none" w:sz="0" w:space="0" w:color="auto"/>
        <w:bottom w:val="none" w:sz="0" w:space="0" w:color="auto"/>
        <w:right w:val="none" w:sz="0" w:space="0" w:color="auto"/>
      </w:divBdr>
    </w:div>
    <w:div w:id="1205025182">
      <w:bodyDiv w:val="1"/>
      <w:marLeft w:val="0"/>
      <w:marRight w:val="0"/>
      <w:marTop w:val="0"/>
      <w:marBottom w:val="0"/>
      <w:divBdr>
        <w:top w:val="none" w:sz="0" w:space="0" w:color="auto"/>
        <w:left w:val="none" w:sz="0" w:space="0" w:color="auto"/>
        <w:bottom w:val="none" w:sz="0" w:space="0" w:color="auto"/>
        <w:right w:val="none" w:sz="0" w:space="0" w:color="auto"/>
      </w:divBdr>
    </w:div>
    <w:div w:id="1221406552">
      <w:bodyDiv w:val="1"/>
      <w:marLeft w:val="0"/>
      <w:marRight w:val="0"/>
      <w:marTop w:val="0"/>
      <w:marBottom w:val="0"/>
      <w:divBdr>
        <w:top w:val="none" w:sz="0" w:space="0" w:color="auto"/>
        <w:left w:val="none" w:sz="0" w:space="0" w:color="auto"/>
        <w:bottom w:val="none" w:sz="0" w:space="0" w:color="auto"/>
        <w:right w:val="none" w:sz="0" w:space="0" w:color="auto"/>
      </w:divBdr>
    </w:div>
    <w:div w:id="1307121872">
      <w:bodyDiv w:val="1"/>
      <w:marLeft w:val="0"/>
      <w:marRight w:val="0"/>
      <w:marTop w:val="0"/>
      <w:marBottom w:val="0"/>
      <w:divBdr>
        <w:top w:val="none" w:sz="0" w:space="0" w:color="auto"/>
        <w:left w:val="none" w:sz="0" w:space="0" w:color="auto"/>
        <w:bottom w:val="none" w:sz="0" w:space="0" w:color="auto"/>
        <w:right w:val="none" w:sz="0" w:space="0" w:color="auto"/>
      </w:divBdr>
    </w:div>
    <w:div w:id="1343512356">
      <w:bodyDiv w:val="1"/>
      <w:marLeft w:val="0"/>
      <w:marRight w:val="0"/>
      <w:marTop w:val="0"/>
      <w:marBottom w:val="0"/>
      <w:divBdr>
        <w:top w:val="none" w:sz="0" w:space="0" w:color="auto"/>
        <w:left w:val="none" w:sz="0" w:space="0" w:color="auto"/>
        <w:bottom w:val="none" w:sz="0" w:space="0" w:color="auto"/>
        <w:right w:val="none" w:sz="0" w:space="0" w:color="auto"/>
      </w:divBdr>
    </w:div>
    <w:div w:id="1413044343">
      <w:bodyDiv w:val="1"/>
      <w:marLeft w:val="0"/>
      <w:marRight w:val="0"/>
      <w:marTop w:val="0"/>
      <w:marBottom w:val="0"/>
      <w:divBdr>
        <w:top w:val="none" w:sz="0" w:space="0" w:color="auto"/>
        <w:left w:val="none" w:sz="0" w:space="0" w:color="auto"/>
        <w:bottom w:val="none" w:sz="0" w:space="0" w:color="auto"/>
        <w:right w:val="none" w:sz="0" w:space="0" w:color="auto"/>
      </w:divBdr>
    </w:div>
    <w:div w:id="1494570685">
      <w:bodyDiv w:val="1"/>
      <w:marLeft w:val="0"/>
      <w:marRight w:val="0"/>
      <w:marTop w:val="0"/>
      <w:marBottom w:val="0"/>
      <w:divBdr>
        <w:top w:val="none" w:sz="0" w:space="0" w:color="auto"/>
        <w:left w:val="none" w:sz="0" w:space="0" w:color="auto"/>
        <w:bottom w:val="none" w:sz="0" w:space="0" w:color="auto"/>
        <w:right w:val="none" w:sz="0" w:space="0" w:color="auto"/>
      </w:divBdr>
    </w:div>
    <w:div w:id="15334234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753696227">
      <w:bodyDiv w:val="1"/>
      <w:marLeft w:val="0"/>
      <w:marRight w:val="0"/>
      <w:marTop w:val="0"/>
      <w:marBottom w:val="0"/>
      <w:divBdr>
        <w:top w:val="none" w:sz="0" w:space="0" w:color="auto"/>
        <w:left w:val="none" w:sz="0" w:space="0" w:color="auto"/>
        <w:bottom w:val="none" w:sz="0" w:space="0" w:color="auto"/>
        <w:right w:val="none" w:sz="0" w:space="0" w:color="auto"/>
      </w:divBdr>
    </w:div>
    <w:div w:id="1969358890">
      <w:bodyDiv w:val="1"/>
      <w:marLeft w:val="0"/>
      <w:marRight w:val="0"/>
      <w:marTop w:val="0"/>
      <w:marBottom w:val="0"/>
      <w:divBdr>
        <w:top w:val="none" w:sz="0" w:space="0" w:color="auto"/>
        <w:left w:val="none" w:sz="0" w:space="0" w:color="auto"/>
        <w:bottom w:val="none" w:sz="0" w:space="0" w:color="auto"/>
        <w:right w:val="none" w:sz="0" w:space="0" w:color="auto"/>
      </w:divBdr>
    </w:div>
    <w:div w:id="2006124536">
      <w:bodyDiv w:val="1"/>
      <w:marLeft w:val="0"/>
      <w:marRight w:val="0"/>
      <w:marTop w:val="0"/>
      <w:marBottom w:val="0"/>
      <w:divBdr>
        <w:top w:val="none" w:sz="0" w:space="0" w:color="auto"/>
        <w:left w:val="none" w:sz="0" w:space="0" w:color="auto"/>
        <w:bottom w:val="none" w:sz="0" w:space="0" w:color="auto"/>
        <w:right w:val="none" w:sz="0" w:space="0" w:color="auto"/>
      </w:divBdr>
    </w:div>
    <w:div w:id="2066754897">
      <w:bodyDiv w:val="1"/>
      <w:marLeft w:val="0"/>
      <w:marRight w:val="0"/>
      <w:marTop w:val="0"/>
      <w:marBottom w:val="0"/>
      <w:divBdr>
        <w:top w:val="none" w:sz="0" w:space="0" w:color="auto"/>
        <w:left w:val="none" w:sz="0" w:space="0" w:color="auto"/>
        <w:bottom w:val="none" w:sz="0" w:space="0" w:color="auto"/>
        <w:right w:val="none" w:sz="0" w:space="0" w:color="auto"/>
      </w:divBdr>
    </w:div>
    <w:div w:id="2113738310">
      <w:bodyDiv w:val="1"/>
      <w:marLeft w:val="0"/>
      <w:marRight w:val="0"/>
      <w:marTop w:val="0"/>
      <w:marBottom w:val="0"/>
      <w:divBdr>
        <w:top w:val="none" w:sz="0" w:space="0" w:color="auto"/>
        <w:left w:val="none" w:sz="0" w:space="0" w:color="auto"/>
        <w:bottom w:val="none" w:sz="0" w:space="0" w:color="auto"/>
        <w:right w:val="none" w:sz="0" w:space="0" w:color="auto"/>
      </w:divBdr>
    </w:div>
    <w:div w:id="2143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KensonDortelus1@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tkp29\Application%20Data\Microsoft\Templates\MN_CollegeGradBasic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CC03E7B37A6D4B95351E540208121D" ma:contentTypeVersion="5" ma:contentTypeDescription="Create a new document." ma:contentTypeScope="" ma:versionID="72f280b25fa7b3801d16f96daf399770">
  <xsd:schema xmlns:xsd="http://www.w3.org/2001/XMLSchema" xmlns:xs="http://www.w3.org/2001/XMLSchema" xmlns:p="http://schemas.microsoft.com/office/2006/metadata/properties" xmlns:ns3="0437a325-49a4-49e5-a625-e0f1e0c8e4ae" targetNamespace="http://schemas.microsoft.com/office/2006/metadata/properties" ma:root="true" ma:fieldsID="74058069b82b3565d41b63a027717617" ns3:_="">
    <xsd:import namespace="0437a325-49a4-49e5-a625-e0f1e0c8e4a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7a325-49a4-49e5-a625-e0f1e0c8e4a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26A765-513B-4E07-B78D-CF7E5C790D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9C6E0C-E5E0-4986-9C59-E2930645F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7a325-49a4-49e5-a625-e0f1e0c8e4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BEC324-488C-4CC4-81A6-B2BA972D2F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MN_CollegeGradBasicResume.dotm</Template>
  <TotalTime>24</TotalTime>
  <Pages>2</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Richard Clint Living</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Clint Living</dc:title>
  <dc:subject/>
  <dc:creator>Dortelus, Kenson</dc:creator>
  <cp:keywords/>
  <cp:lastModifiedBy>Dortelus, Kenson</cp:lastModifiedBy>
  <cp:revision>5</cp:revision>
  <cp:lastPrinted>2025-04-12T21:29:00Z</cp:lastPrinted>
  <dcterms:created xsi:type="dcterms:W3CDTF">2025-04-12T21:35:00Z</dcterms:created>
  <dcterms:modified xsi:type="dcterms:W3CDTF">2025-04-14T13:18:00Z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TC019533859991</vt:lpwstr>
  </property>
  <property fmtid="{D5CDD505-2E9C-101B-9397-08002B2CF9AE}" pid="3" name="_NewReviewCycle">
    <vt:lpwstr/>
  </property>
  <property fmtid="{D5CDD505-2E9C-101B-9397-08002B2CF9AE}" pid="4" name="ContentTypeId">
    <vt:lpwstr>0x01010008CC03E7B37A6D4B95351E540208121D</vt:lpwstr>
  </property>
</Properties>
</file>